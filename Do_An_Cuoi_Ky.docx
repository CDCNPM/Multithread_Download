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95EC3"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7D854231"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7C494C74"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3070BAF" w14:textId="77777777" w:rsidR="003218FF" w:rsidRPr="00B10E7E" w:rsidRDefault="003218FF" w:rsidP="003218FF">
      <w:pPr>
        <w:suppressAutoHyphens/>
        <w:autoSpaceDE w:val="0"/>
        <w:autoSpaceDN w:val="0"/>
        <w:adjustRightInd w:val="0"/>
        <w:ind w:firstLine="720"/>
        <w:jc w:val="center"/>
        <w:rPr>
          <w:lang w:val="en"/>
        </w:rPr>
      </w:pPr>
    </w:p>
    <w:p w14:paraId="6057F0B2"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97675A6" wp14:editId="008C420B">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8B9B861" w14:textId="77777777" w:rsidR="003218FF" w:rsidRPr="00B10E7E" w:rsidRDefault="003218FF" w:rsidP="003218FF">
      <w:pPr>
        <w:suppressAutoHyphens/>
        <w:autoSpaceDE w:val="0"/>
        <w:autoSpaceDN w:val="0"/>
        <w:adjustRightInd w:val="0"/>
        <w:ind w:firstLine="720"/>
        <w:rPr>
          <w:b/>
          <w:bCs/>
          <w:sz w:val="28"/>
          <w:szCs w:val="28"/>
          <w:lang w:val="en"/>
        </w:rPr>
      </w:pPr>
    </w:p>
    <w:p w14:paraId="77E3214D" w14:textId="2F2DF1B8" w:rsidR="003218FF" w:rsidRPr="00B10E7E" w:rsidRDefault="00D34D21" w:rsidP="00936EF9">
      <w:pPr>
        <w:tabs>
          <w:tab w:val="center" w:pos="4920"/>
        </w:tabs>
        <w:suppressAutoHyphens/>
        <w:autoSpaceDE w:val="0"/>
        <w:autoSpaceDN w:val="0"/>
        <w:adjustRightInd w:val="0"/>
        <w:spacing w:line="360" w:lineRule="auto"/>
        <w:ind w:left="-180"/>
        <w:rPr>
          <w:b/>
          <w:bCs/>
          <w:sz w:val="32"/>
          <w:szCs w:val="32"/>
          <w:lang w:val="en"/>
        </w:rPr>
      </w:pPr>
      <w:r>
        <w:rPr>
          <w:b/>
          <w:bCs/>
          <w:sz w:val="32"/>
          <w:szCs w:val="32"/>
          <w:lang w:val="en"/>
        </w:rPr>
        <w:tab/>
      </w:r>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 </w:t>
      </w:r>
      <w:r w:rsidR="00936EF9">
        <w:rPr>
          <w:b/>
          <w:bCs/>
          <w:sz w:val="32"/>
          <w:szCs w:val="32"/>
          <w:lang w:val="en"/>
        </w:rPr>
        <w:t>CHUYÊN ĐỀ CÔNG NGHỆ PHẦN MỀM</w:t>
      </w:r>
    </w:p>
    <w:p w14:paraId="5F816C6D" w14:textId="77777777" w:rsidR="003218FF"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3296958" w14:textId="77777777" w:rsidR="00A31591" w:rsidRPr="00B10E7E" w:rsidRDefault="00A31591" w:rsidP="003218FF">
      <w:pPr>
        <w:suppressAutoHyphens/>
        <w:autoSpaceDE w:val="0"/>
        <w:autoSpaceDN w:val="0"/>
        <w:adjustRightInd w:val="0"/>
        <w:spacing w:line="360" w:lineRule="auto"/>
        <w:ind w:firstLine="720"/>
        <w:jc w:val="center"/>
        <w:rPr>
          <w:b/>
          <w:bCs/>
          <w:sz w:val="32"/>
          <w:szCs w:val="32"/>
          <w:lang w:val="en"/>
        </w:rPr>
      </w:pPr>
    </w:p>
    <w:p w14:paraId="66BAFCFA" w14:textId="77777777" w:rsidR="003218FF" w:rsidRPr="00B10E7E" w:rsidRDefault="003218FF" w:rsidP="003218FF">
      <w:pPr>
        <w:suppressAutoHyphens/>
        <w:autoSpaceDE w:val="0"/>
        <w:autoSpaceDN w:val="0"/>
        <w:adjustRightInd w:val="0"/>
        <w:spacing w:line="360" w:lineRule="auto"/>
        <w:rPr>
          <w:b/>
          <w:bCs/>
          <w:lang w:val="en"/>
        </w:rPr>
      </w:pPr>
    </w:p>
    <w:p w14:paraId="2E8802E0" w14:textId="46FE0E90" w:rsidR="003218FF" w:rsidRPr="00B10E7E" w:rsidRDefault="00A31591"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Phân tích thiết kế </w:t>
      </w:r>
      <w:r w:rsidR="00281AB3">
        <w:rPr>
          <w:b/>
          <w:bCs/>
          <w:sz w:val="48"/>
          <w:szCs w:val="48"/>
          <w:lang w:val="en"/>
        </w:rPr>
        <w:t>ứng dụng</w:t>
      </w:r>
      <w:r>
        <w:rPr>
          <w:b/>
          <w:bCs/>
          <w:sz w:val="48"/>
          <w:szCs w:val="48"/>
          <w:lang w:val="en"/>
        </w:rPr>
        <w:t xml:space="preserve"> </w:t>
      </w:r>
      <w:r w:rsidR="003706D7">
        <w:rPr>
          <w:b/>
          <w:bCs/>
          <w:sz w:val="48"/>
          <w:szCs w:val="48"/>
          <w:lang w:val="en"/>
        </w:rPr>
        <w:t>tải đa luồng</w:t>
      </w:r>
    </w:p>
    <w:p w14:paraId="32E3261D"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F39FF1A" w14:textId="77777777" w:rsidR="003218FF" w:rsidRPr="00B10E7E" w:rsidRDefault="003218FF" w:rsidP="003218FF">
      <w:pPr>
        <w:suppressAutoHyphens/>
        <w:autoSpaceDE w:val="0"/>
        <w:autoSpaceDN w:val="0"/>
        <w:adjustRightInd w:val="0"/>
        <w:spacing w:line="360" w:lineRule="auto"/>
        <w:jc w:val="center"/>
        <w:rPr>
          <w:b/>
          <w:bCs/>
          <w:lang w:val="en"/>
        </w:rPr>
      </w:pPr>
    </w:p>
    <w:p w14:paraId="49A8EA07" w14:textId="001C53DB" w:rsidR="003218FF" w:rsidRPr="00936EF9" w:rsidRDefault="003218FF" w:rsidP="003218FF">
      <w:pPr>
        <w:suppressAutoHyphens/>
        <w:autoSpaceDE w:val="0"/>
        <w:autoSpaceDN w:val="0"/>
        <w:adjustRightInd w:val="0"/>
        <w:spacing w:line="360" w:lineRule="auto"/>
        <w:jc w:val="both"/>
        <w:rPr>
          <w:b/>
          <w:bCs/>
          <w:color w:val="FF0000"/>
          <w:lang w:val="en"/>
        </w:rPr>
      </w:pPr>
    </w:p>
    <w:p w14:paraId="7026EFCC" w14:textId="77777777" w:rsidR="003218FF" w:rsidRPr="00B10E7E" w:rsidRDefault="003218FF" w:rsidP="003218FF">
      <w:pPr>
        <w:suppressAutoHyphens/>
        <w:autoSpaceDE w:val="0"/>
        <w:autoSpaceDN w:val="0"/>
        <w:adjustRightInd w:val="0"/>
        <w:spacing w:line="360" w:lineRule="auto"/>
        <w:jc w:val="both"/>
        <w:rPr>
          <w:b/>
          <w:bCs/>
          <w:lang w:val="en"/>
        </w:rPr>
      </w:pPr>
    </w:p>
    <w:p w14:paraId="20CA5C79" w14:textId="77777777" w:rsidR="003218FF" w:rsidRPr="00B10E7E" w:rsidRDefault="003218FF" w:rsidP="003218FF">
      <w:pPr>
        <w:suppressAutoHyphens/>
        <w:autoSpaceDE w:val="0"/>
        <w:autoSpaceDN w:val="0"/>
        <w:adjustRightInd w:val="0"/>
        <w:spacing w:line="360" w:lineRule="auto"/>
        <w:jc w:val="both"/>
        <w:rPr>
          <w:b/>
          <w:bCs/>
          <w:lang w:val="en"/>
        </w:rPr>
      </w:pPr>
    </w:p>
    <w:p w14:paraId="0E4A4F13" w14:textId="0B26C8BF" w:rsidR="003218FF" w:rsidRPr="00B10E7E" w:rsidRDefault="003218FF" w:rsidP="003218F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2601AA">
        <w:rPr>
          <w:b/>
          <w:sz w:val="28"/>
          <w:szCs w:val="28"/>
        </w:rPr>
        <w:t>ThS Hà Lê Hoài Trung</w:t>
      </w:r>
    </w:p>
    <w:p w14:paraId="53C83975" w14:textId="2B6789BF" w:rsidR="003218F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31591">
        <w:rPr>
          <w:b/>
          <w:bCs/>
          <w:sz w:val="28"/>
          <w:szCs w:val="28"/>
        </w:rPr>
        <w:t>NGUYỄN ĐÌNH KHẢI</w:t>
      </w:r>
      <w:r w:rsidR="00DD74FD">
        <w:rPr>
          <w:b/>
          <w:bCs/>
          <w:sz w:val="28"/>
          <w:szCs w:val="28"/>
        </w:rPr>
        <w:t xml:space="preserve"> – </w:t>
      </w:r>
      <w:r w:rsidR="00A31591">
        <w:rPr>
          <w:b/>
          <w:bCs/>
          <w:sz w:val="28"/>
          <w:szCs w:val="28"/>
        </w:rPr>
        <w:t>51603150</w:t>
      </w:r>
    </w:p>
    <w:p w14:paraId="3E1C2965" w14:textId="1393ADEF" w:rsidR="00936EF9" w:rsidRDefault="00936EF9" w:rsidP="00936EF9">
      <w:pPr>
        <w:tabs>
          <w:tab w:val="left" w:pos="4950"/>
        </w:tabs>
        <w:suppressAutoHyphens/>
        <w:autoSpaceDE w:val="0"/>
        <w:autoSpaceDN w:val="0"/>
        <w:adjustRightInd w:val="0"/>
        <w:spacing w:line="360" w:lineRule="auto"/>
        <w:rPr>
          <w:b/>
          <w:bCs/>
          <w:sz w:val="28"/>
          <w:szCs w:val="28"/>
        </w:rPr>
      </w:pPr>
      <w:r>
        <w:rPr>
          <w:b/>
          <w:bCs/>
          <w:sz w:val="28"/>
          <w:szCs w:val="28"/>
        </w:rPr>
        <w:tab/>
      </w:r>
    </w:p>
    <w:p w14:paraId="23845E5A" w14:textId="28246E56" w:rsidR="00936EF9" w:rsidRPr="00DD74FD" w:rsidRDefault="00936EF9" w:rsidP="00936EF9">
      <w:pPr>
        <w:tabs>
          <w:tab w:val="left" w:pos="4950"/>
        </w:tabs>
        <w:suppressAutoHyphens/>
        <w:autoSpaceDE w:val="0"/>
        <w:autoSpaceDN w:val="0"/>
        <w:adjustRightInd w:val="0"/>
        <w:spacing w:line="360" w:lineRule="auto"/>
        <w:rPr>
          <w:b/>
          <w:bCs/>
          <w:sz w:val="28"/>
          <w:szCs w:val="28"/>
        </w:rPr>
      </w:pPr>
      <w:r>
        <w:rPr>
          <w:b/>
          <w:bCs/>
          <w:sz w:val="28"/>
          <w:szCs w:val="28"/>
        </w:rPr>
        <w:tab/>
      </w:r>
    </w:p>
    <w:p w14:paraId="43512821" w14:textId="77777777" w:rsidR="003218FF" w:rsidRPr="00A31591"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A31591">
        <w:rPr>
          <w:b/>
          <w:bCs/>
          <w:sz w:val="28"/>
          <w:szCs w:val="28"/>
        </w:rPr>
        <w:t>16050304</w:t>
      </w:r>
    </w:p>
    <w:p w14:paraId="1B7D3FAD" w14:textId="77777777" w:rsidR="002D4629" w:rsidRPr="00A31591" w:rsidRDefault="003218FF" w:rsidP="00A31591">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A31591">
        <w:rPr>
          <w:b/>
          <w:bCs/>
          <w:sz w:val="28"/>
          <w:szCs w:val="28"/>
        </w:rPr>
        <w:t>20</w:t>
      </w:r>
    </w:p>
    <w:p w14:paraId="2F00807A" w14:textId="77777777" w:rsidR="002D4629" w:rsidRDefault="002D4629" w:rsidP="003218FF">
      <w:pPr>
        <w:suppressAutoHyphens/>
        <w:autoSpaceDE w:val="0"/>
        <w:autoSpaceDN w:val="0"/>
        <w:adjustRightInd w:val="0"/>
        <w:jc w:val="center"/>
        <w:rPr>
          <w:b/>
          <w:bCs/>
          <w:lang w:val="vi-VN"/>
        </w:rPr>
      </w:pPr>
    </w:p>
    <w:p w14:paraId="414D9DBD" w14:textId="77777777" w:rsidR="00A31591" w:rsidRDefault="00A31591" w:rsidP="003218FF">
      <w:pPr>
        <w:suppressAutoHyphens/>
        <w:autoSpaceDE w:val="0"/>
        <w:autoSpaceDN w:val="0"/>
        <w:adjustRightInd w:val="0"/>
        <w:jc w:val="center"/>
        <w:rPr>
          <w:b/>
          <w:bCs/>
          <w:lang w:val="vi-VN"/>
        </w:rPr>
      </w:pPr>
    </w:p>
    <w:p w14:paraId="59A93832" w14:textId="77777777" w:rsidR="00A31591" w:rsidRDefault="00A31591" w:rsidP="003218FF">
      <w:pPr>
        <w:suppressAutoHyphens/>
        <w:autoSpaceDE w:val="0"/>
        <w:autoSpaceDN w:val="0"/>
        <w:adjustRightInd w:val="0"/>
        <w:jc w:val="center"/>
        <w:rPr>
          <w:b/>
          <w:bCs/>
          <w:lang w:val="vi-VN"/>
        </w:rPr>
      </w:pPr>
    </w:p>
    <w:p w14:paraId="4BDDBC84" w14:textId="77777777" w:rsidR="002D4629" w:rsidRDefault="002D4629" w:rsidP="003218FF">
      <w:pPr>
        <w:suppressAutoHyphens/>
        <w:autoSpaceDE w:val="0"/>
        <w:autoSpaceDN w:val="0"/>
        <w:adjustRightInd w:val="0"/>
        <w:jc w:val="center"/>
        <w:rPr>
          <w:b/>
          <w:bCs/>
          <w:lang w:val="vi-VN"/>
        </w:rPr>
      </w:pPr>
    </w:p>
    <w:p w14:paraId="1495F271" w14:textId="18E537EA" w:rsidR="00B118C8" w:rsidRPr="00A141FD" w:rsidRDefault="003218FF" w:rsidP="00291721">
      <w:pPr>
        <w:suppressAutoHyphens/>
        <w:autoSpaceDE w:val="0"/>
        <w:autoSpaceDN w:val="0"/>
        <w:adjustRightInd w:val="0"/>
        <w:jc w:val="center"/>
        <w:rPr>
          <w:b/>
          <w:bCs/>
          <w:iCs/>
          <w:sz w:val="28"/>
          <w:szCs w:val="28"/>
        </w:rPr>
        <w:sectPr w:rsidR="00B118C8" w:rsidRPr="00A141FD"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w:t>
      </w:r>
      <w:r w:rsidR="00A141FD">
        <w:rPr>
          <w:b/>
          <w:bCs/>
          <w:iCs/>
          <w:sz w:val="28"/>
          <w:szCs w:val="28"/>
        </w:rPr>
        <w:t>020</w:t>
      </w:r>
    </w:p>
    <w:p w14:paraId="57828E66"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69DC57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2DADE52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033C474F" w14:textId="77777777" w:rsidR="003218FF" w:rsidRPr="00B10E7E" w:rsidRDefault="003218FF" w:rsidP="003218FF">
      <w:pPr>
        <w:suppressAutoHyphens/>
        <w:autoSpaceDE w:val="0"/>
        <w:autoSpaceDN w:val="0"/>
        <w:adjustRightInd w:val="0"/>
        <w:ind w:firstLine="720"/>
        <w:jc w:val="center"/>
        <w:rPr>
          <w:lang w:val="en"/>
        </w:rPr>
      </w:pPr>
    </w:p>
    <w:p w14:paraId="3A88622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FCE4038" wp14:editId="46825BD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D29BAA7" w14:textId="77777777" w:rsidR="003218FF" w:rsidRPr="00B10E7E" w:rsidRDefault="003218FF" w:rsidP="003218FF">
      <w:pPr>
        <w:suppressAutoHyphens/>
        <w:autoSpaceDE w:val="0"/>
        <w:autoSpaceDN w:val="0"/>
        <w:adjustRightInd w:val="0"/>
        <w:ind w:firstLine="720"/>
        <w:rPr>
          <w:b/>
          <w:bCs/>
          <w:sz w:val="28"/>
          <w:szCs w:val="28"/>
          <w:lang w:val="en"/>
        </w:rPr>
      </w:pPr>
    </w:p>
    <w:p w14:paraId="64EA4C4B" w14:textId="77777777" w:rsidR="003218FF" w:rsidRPr="00B10E7E" w:rsidRDefault="003218FF" w:rsidP="003218FF">
      <w:pPr>
        <w:suppressAutoHyphens/>
        <w:autoSpaceDE w:val="0"/>
        <w:autoSpaceDN w:val="0"/>
        <w:adjustRightInd w:val="0"/>
        <w:ind w:firstLine="720"/>
        <w:rPr>
          <w:b/>
          <w:bCs/>
          <w:sz w:val="28"/>
          <w:szCs w:val="28"/>
          <w:lang w:val="en"/>
        </w:rPr>
      </w:pPr>
    </w:p>
    <w:p w14:paraId="0B7DB8DC" w14:textId="4F48CA65" w:rsidR="002D4629" w:rsidRPr="00B10E7E" w:rsidRDefault="00A31591" w:rsidP="00936EF9">
      <w:pPr>
        <w:suppressAutoHyphens/>
        <w:autoSpaceDE w:val="0"/>
        <w:autoSpaceDN w:val="0"/>
        <w:adjustRightInd w:val="0"/>
        <w:spacing w:line="360" w:lineRule="auto"/>
        <w:ind w:left="-180"/>
        <w:rPr>
          <w:b/>
          <w:bCs/>
          <w:lang w:val="en"/>
        </w:rPr>
      </w:pPr>
      <w:r>
        <w:rPr>
          <w:b/>
          <w:bCs/>
          <w:sz w:val="32"/>
          <w:szCs w:val="32"/>
          <w:lang w:val="en"/>
        </w:rPr>
        <w:t>ĐỒ ÁN CUỐI KÌ</w:t>
      </w:r>
      <w:r w:rsidR="00936EF9">
        <w:rPr>
          <w:b/>
          <w:bCs/>
          <w:sz w:val="32"/>
          <w:szCs w:val="32"/>
          <w:lang w:val="en"/>
        </w:rPr>
        <w:t xml:space="preserve"> MÔN</w:t>
      </w:r>
      <w:r>
        <w:rPr>
          <w:b/>
          <w:bCs/>
          <w:sz w:val="32"/>
          <w:szCs w:val="32"/>
          <w:lang w:val="en"/>
        </w:rPr>
        <w:t xml:space="preserve"> </w:t>
      </w:r>
      <w:r w:rsidR="00936EF9">
        <w:rPr>
          <w:b/>
          <w:bCs/>
          <w:sz w:val="32"/>
          <w:szCs w:val="32"/>
          <w:lang w:val="en"/>
        </w:rPr>
        <w:t>CHUYÊN ĐỀ CÔNG NGHỆ PHẦN MỀM</w:t>
      </w:r>
    </w:p>
    <w:p w14:paraId="71297AB4" w14:textId="77777777" w:rsidR="002D4629" w:rsidRDefault="002D4629" w:rsidP="002D4629">
      <w:pPr>
        <w:suppressAutoHyphens/>
        <w:autoSpaceDE w:val="0"/>
        <w:autoSpaceDN w:val="0"/>
        <w:adjustRightInd w:val="0"/>
        <w:spacing w:line="360" w:lineRule="auto"/>
        <w:rPr>
          <w:b/>
          <w:bCs/>
          <w:lang w:val="en"/>
        </w:rPr>
      </w:pPr>
    </w:p>
    <w:p w14:paraId="5F5540BA" w14:textId="77777777" w:rsidR="00E766EA" w:rsidRDefault="00E766EA" w:rsidP="002D4629">
      <w:pPr>
        <w:suppressAutoHyphens/>
        <w:autoSpaceDE w:val="0"/>
        <w:autoSpaceDN w:val="0"/>
        <w:adjustRightInd w:val="0"/>
        <w:spacing w:line="360" w:lineRule="auto"/>
        <w:rPr>
          <w:b/>
          <w:bCs/>
          <w:lang w:val="en"/>
        </w:rPr>
      </w:pPr>
    </w:p>
    <w:p w14:paraId="005FA1EE" w14:textId="77777777" w:rsidR="003706D7" w:rsidRPr="00B10E7E" w:rsidRDefault="003706D7" w:rsidP="003706D7">
      <w:pPr>
        <w:suppressAutoHyphens/>
        <w:autoSpaceDE w:val="0"/>
        <w:autoSpaceDN w:val="0"/>
        <w:adjustRightInd w:val="0"/>
        <w:spacing w:line="360" w:lineRule="auto"/>
        <w:jc w:val="center"/>
        <w:rPr>
          <w:b/>
          <w:bCs/>
          <w:sz w:val="48"/>
          <w:szCs w:val="48"/>
          <w:lang w:val="en"/>
        </w:rPr>
      </w:pPr>
      <w:r>
        <w:rPr>
          <w:b/>
          <w:bCs/>
          <w:sz w:val="48"/>
          <w:szCs w:val="48"/>
          <w:lang w:val="en"/>
        </w:rPr>
        <w:t>Phân tích thiết kế ứng dụng tải đa luồng</w:t>
      </w:r>
    </w:p>
    <w:p w14:paraId="477C5A07" w14:textId="61D393D4" w:rsidR="003218FF" w:rsidRPr="00936EF9" w:rsidRDefault="00DB7595" w:rsidP="00936EF9">
      <w:pPr>
        <w:suppressAutoHyphens/>
        <w:autoSpaceDE w:val="0"/>
        <w:autoSpaceDN w:val="0"/>
        <w:adjustRightInd w:val="0"/>
        <w:spacing w:line="360" w:lineRule="auto"/>
        <w:rPr>
          <w:sz w:val="48"/>
          <w:szCs w:val="48"/>
          <w:lang w:val="en"/>
        </w:rPr>
      </w:pPr>
      <w:r>
        <w:rPr>
          <w:sz w:val="48"/>
          <w:szCs w:val="48"/>
          <w:lang w:val="en"/>
        </w:rPr>
        <w:t xml:space="preserve"> </w:t>
      </w:r>
    </w:p>
    <w:p w14:paraId="08969982" w14:textId="77777777" w:rsidR="003218FF" w:rsidRPr="00B10E7E" w:rsidRDefault="003218FF" w:rsidP="003218FF">
      <w:pPr>
        <w:suppressAutoHyphens/>
        <w:autoSpaceDE w:val="0"/>
        <w:autoSpaceDN w:val="0"/>
        <w:adjustRightInd w:val="0"/>
        <w:jc w:val="both"/>
        <w:rPr>
          <w:b/>
          <w:bCs/>
          <w:lang w:val="en"/>
        </w:rPr>
      </w:pPr>
    </w:p>
    <w:p w14:paraId="148BD756" w14:textId="77777777" w:rsidR="003218FF" w:rsidRPr="00B10E7E" w:rsidRDefault="003218FF" w:rsidP="003218FF">
      <w:pPr>
        <w:suppressAutoHyphens/>
        <w:autoSpaceDE w:val="0"/>
        <w:autoSpaceDN w:val="0"/>
        <w:adjustRightInd w:val="0"/>
        <w:jc w:val="both"/>
        <w:rPr>
          <w:b/>
          <w:bCs/>
          <w:lang w:val="en"/>
        </w:rPr>
      </w:pPr>
    </w:p>
    <w:p w14:paraId="53D0C02E" w14:textId="0F3FA22B" w:rsidR="00A31591" w:rsidRPr="0062070B" w:rsidRDefault="00A31591" w:rsidP="00A31591">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62070B">
        <w:rPr>
          <w:b/>
          <w:sz w:val="28"/>
          <w:szCs w:val="28"/>
        </w:rPr>
        <w:t>ThS Hà Lê Hoài Trung</w:t>
      </w:r>
    </w:p>
    <w:p w14:paraId="0A69788F" w14:textId="59C9AD28" w:rsidR="00A31591" w:rsidRDefault="00A31591" w:rsidP="00A31591">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ĐÌNH KHẢI – 51603150</w:t>
      </w:r>
    </w:p>
    <w:p w14:paraId="2904C501" w14:textId="47817944" w:rsidR="00936EF9" w:rsidRDefault="00936EF9" w:rsidP="00936EF9">
      <w:pPr>
        <w:tabs>
          <w:tab w:val="left" w:pos="4950"/>
        </w:tabs>
        <w:suppressAutoHyphens/>
        <w:autoSpaceDE w:val="0"/>
        <w:autoSpaceDN w:val="0"/>
        <w:adjustRightInd w:val="0"/>
        <w:spacing w:line="360" w:lineRule="auto"/>
        <w:rPr>
          <w:b/>
          <w:bCs/>
          <w:sz w:val="28"/>
          <w:szCs w:val="28"/>
        </w:rPr>
      </w:pPr>
      <w:r>
        <w:rPr>
          <w:b/>
          <w:bCs/>
          <w:sz w:val="28"/>
          <w:szCs w:val="28"/>
        </w:rPr>
        <w:tab/>
      </w:r>
    </w:p>
    <w:p w14:paraId="4D160BE8" w14:textId="77777777" w:rsidR="00936EF9" w:rsidRPr="00DD74FD" w:rsidRDefault="00936EF9" w:rsidP="00936EF9">
      <w:pPr>
        <w:tabs>
          <w:tab w:val="left" w:pos="4950"/>
        </w:tabs>
        <w:suppressAutoHyphens/>
        <w:autoSpaceDE w:val="0"/>
        <w:autoSpaceDN w:val="0"/>
        <w:adjustRightInd w:val="0"/>
        <w:spacing w:line="360" w:lineRule="auto"/>
        <w:rPr>
          <w:b/>
          <w:bCs/>
          <w:sz w:val="28"/>
          <w:szCs w:val="28"/>
        </w:rPr>
      </w:pPr>
    </w:p>
    <w:p w14:paraId="0B42C33E" w14:textId="77777777" w:rsidR="00A31591" w:rsidRPr="00A31591" w:rsidRDefault="00A31591" w:rsidP="00A31591">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16050304</w:t>
      </w:r>
    </w:p>
    <w:p w14:paraId="1B48EB55" w14:textId="77777777" w:rsidR="00A31591" w:rsidRPr="00A31591" w:rsidRDefault="00A31591" w:rsidP="00A31591">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20</w:t>
      </w:r>
    </w:p>
    <w:p w14:paraId="5778CC22" w14:textId="77777777" w:rsidR="002D4629" w:rsidRDefault="002D4629" w:rsidP="003218FF">
      <w:pPr>
        <w:suppressAutoHyphens/>
        <w:autoSpaceDE w:val="0"/>
        <w:autoSpaceDN w:val="0"/>
        <w:adjustRightInd w:val="0"/>
        <w:rPr>
          <w:b/>
          <w:bCs/>
          <w:sz w:val="28"/>
          <w:szCs w:val="28"/>
          <w:lang w:val="vi-VN"/>
        </w:rPr>
      </w:pPr>
    </w:p>
    <w:p w14:paraId="503C0D4A" w14:textId="77777777" w:rsidR="002D4629" w:rsidRDefault="002D4629" w:rsidP="003218FF">
      <w:pPr>
        <w:suppressAutoHyphens/>
        <w:autoSpaceDE w:val="0"/>
        <w:autoSpaceDN w:val="0"/>
        <w:adjustRightInd w:val="0"/>
        <w:rPr>
          <w:b/>
          <w:bCs/>
          <w:sz w:val="28"/>
          <w:szCs w:val="28"/>
          <w:lang w:val="vi-VN"/>
        </w:rPr>
      </w:pPr>
    </w:p>
    <w:p w14:paraId="2AD6C107" w14:textId="77777777" w:rsidR="002D4629" w:rsidRDefault="002D4629" w:rsidP="003218FF">
      <w:pPr>
        <w:suppressAutoHyphens/>
        <w:autoSpaceDE w:val="0"/>
        <w:autoSpaceDN w:val="0"/>
        <w:adjustRightInd w:val="0"/>
        <w:rPr>
          <w:b/>
          <w:bCs/>
          <w:sz w:val="28"/>
          <w:szCs w:val="28"/>
          <w:lang w:val="vi-VN"/>
        </w:rPr>
      </w:pPr>
    </w:p>
    <w:p w14:paraId="0BB7E7A9" w14:textId="77777777" w:rsidR="002D4629" w:rsidRPr="00CA1C39" w:rsidRDefault="002D4629" w:rsidP="003218FF">
      <w:pPr>
        <w:suppressAutoHyphens/>
        <w:autoSpaceDE w:val="0"/>
        <w:autoSpaceDN w:val="0"/>
        <w:adjustRightInd w:val="0"/>
        <w:rPr>
          <w:b/>
          <w:bCs/>
          <w:sz w:val="28"/>
          <w:szCs w:val="28"/>
          <w:lang w:val="vi-VN"/>
        </w:rPr>
      </w:pPr>
    </w:p>
    <w:p w14:paraId="293F0820" w14:textId="77777777" w:rsidR="003218FF" w:rsidRDefault="003218FF" w:rsidP="003218FF">
      <w:pPr>
        <w:suppressAutoHyphens/>
        <w:autoSpaceDE w:val="0"/>
        <w:autoSpaceDN w:val="0"/>
        <w:adjustRightInd w:val="0"/>
        <w:jc w:val="center"/>
        <w:rPr>
          <w:b/>
          <w:bCs/>
          <w:lang w:val="vi-VN"/>
        </w:rPr>
      </w:pPr>
    </w:p>
    <w:p w14:paraId="72278345" w14:textId="77777777" w:rsidR="00A31591" w:rsidRPr="00CA1C39" w:rsidRDefault="00A31591" w:rsidP="003218FF">
      <w:pPr>
        <w:suppressAutoHyphens/>
        <w:autoSpaceDE w:val="0"/>
        <w:autoSpaceDN w:val="0"/>
        <w:adjustRightInd w:val="0"/>
        <w:jc w:val="center"/>
        <w:rPr>
          <w:b/>
          <w:bCs/>
          <w:lang w:val="vi-VN"/>
        </w:rPr>
      </w:pPr>
    </w:p>
    <w:p w14:paraId="70E3F17D" w14:textId="02DE78B4" w:rsidR="00B118C8" w:rsidRPr="0076772F" w:rsidRDefault="003218FF" w:rsidP="003218FF">
      <w:pPr>
        <w:suppressAutoHyphens/>
        <w:autoSpaceDE w:val="0"/>
        <w:autoSpaceDN w:val="0"/>
        <w:adjustRightInd w:val="0"/>
        <w:jc w:val="center"/>
        <w:rPr>
          <w:b/>
          <w:bCs/>
          <w:iCs/>
          <w:sz w:val="28"/>
          <w:szCs w:val="28"/>
        </w:rPr>
        <w:sectPr w:rsidR="00B118C8" w:rsidRPr="0076772F"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76772F">
        <w:rPr>
          <w:b/>
          <w:bCs/>
          <w:iCs/>
          <w:sz w:val="28"/>
          <w:szCs w:val="28"/>
        </w:rPr>
        <w:t>20</w:t>
      </w:r>
    </w:p>
    <w:p w14:paraId="73B43953" w14:textId="77777777" w:rsidR="00BB2B2A" w:rsidRPr="00DB7595" w:rsidRDefault="00BB2B2A" w:rsidP="002D796D">
      <w:pPr>
        <w:pStyle w:val="Chng"/>
        <w:jc w:val="center"/>
        <w:rPr>
          <w:lang w:val="vi-VN"/>
        </w:rPr>
      </w:pPr>
      <w:bookmarkStart w:id="0" w:name="_Toc41832205"/>
      <w:r w:rsidRPr="00DB7595">
        <w:rPr>
          <w:lang w:val="vi-VN"/>
        </w:rPr>
        <w:lastRenderedPageBreak/>
        <w:t>LỜI CẢM ƠN</w:t>
      </w:r>
      <w:bookmarkEnd w:id="0"/>
    </w:p>
    <w:p w14:paraId="567FCC79" w14:textId="523016AA" w:rsidR="00AD25CC" w:rsidRDefault="00AD25CC" w:rsidP="0064189C">
      <w:pPr>
        <w:pStyle w:val="Nidungvnbn"/>
      </w:pPr>
      <w:r>
        <w:t xml:space="preserve">Trước khi đi vào nội dung chính của đề tài, </w:t>
      </w:r>
      <w:r w:rsidR="00936EF9">
        <w:t xml:space="preserve">chúng </w:t>
      </w:r>
      <w:r>
        <w:t>e</w:t>
      </w:r>
      <w:r w:rsidR="00A31591">
        <w:t>m xin trân thành cảm ơn thầy</w:t>
      </w:r>
      <w:r w:rsidR="00936EF9">
        <w:t xml:space="preserve"> Vũ Đình Hồng</w:t>
      </w:r>
      <w:r w:rsidR="00A31591">
        <w:t xml:space="preserve"> </w:t>
      </w:r>
      <w:r>
        <w:t xml:space="preserve">đã giảng dạy cũng như hỗ trợ </w:t>
      </w:r>
      <w:r w:rsidR="00936EF9">
        <w:t>chúng em</w:t>
      </w:r>
      <w:r>
        <w:t xml:space="preserve"> trong suốt môn học</w:t>
      </w:r>
      <w:r w:rsidR="00936EF9">
        <w:t xml:space="preserve"> để hoàn thành được đề tài này</w:t>
      </w:r>
      <w:r>
        <w:t xml:space="preserve">. </w:t>
      </w:r>
      <w:r w:rsidR="00936EF9">
        <w:t>Chúng e</w:t>
      </w:r>
      <w:r>
        <w:t xml:space="preserve">m chúc thầy </w:t>
      </w:r>
      <w:r w:rsidR="00936EF9">
        <w:t>Hồng</w:t>
      </w:r>
      <w:r>
        <w:t xml:space="preserve"> sẽ luôn có nhiều sức khỏe và gặt hái được nhiều thành công trong con đường sự nghiệp của mình. </w:t>
      </w:r>
      <w:r w:rsidR="00936EF9">
        <w:t>Chúng e</w:t>
      </w:r>
      <w:r>
        <w:t>m xin cảm ơn.</w:t>
      </w:r>
    </w:p>
    <w:p w14:paraId="64081B2A" w14:textId="09ECA4ED" w:rsidR="00BB2B2A" w:rsidRPr="00DB7595" w:rsidRDefault="00BB2B2A" w:rsidP="0064189C">
      <w:pPr>
        <w:pStyle w:val="Nidungvnbn"/>
        <w:rPr>
          <w:b/>
          <w:bCs/>
          <w:sz w:val="32"/>
          <w:szCs w:val="32"/>
          <w:lang w:val="vi-VN"/>
        </w:rPr>
      </w:pPr>
      <w:r w:rsidRPr="00DB7595">
        <w:rPr>
          <w:b/>
          <w:bCs/>
          <w:sz w:val="32"/>
          <w:szCs w:val="32"/>
          <w:lang w:val="vi-VN"/>
        </w:rPr>
        <w:br w:type="page"/>
      </w:r>
    </w:p>
    <w:p w14:paraId="2606F765"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744DAF1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6341DCB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0BC5115" w14:textId="629D633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Pr="00DB7595">
        <w:rPr>
          <w:sz w:val="26"/>
          <w:szCs w:val="26"/>
          <w:lang w:val="vi-VN"/>
        </w:rPr>
        <w:t xml:space="preserve">và được sự hướng dẫn của </w:t>
      </w:r>
      <w:r w:rsidR="00BB2B2A" w:rsidRPr="00DB7595">
        <w:rPr>
          <w:sz w:val="26"/>
          <w:szCs w:val="26"/>
          <w:lang w:val="vi-VN"/>
        </w:rPr>
        <w:t>T</w:t>
      </w:r>
      <w:r w:rsidR="00F3704D">
        <w:rPr>
          <w:sz w:val="26"/>
          <w:szCs w:val="26"/>
        </w:rPr>
        <w:t>hS Hà Lê Hoài Trung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37F8A38"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EE635EC"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70AF85AF"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18A87A72"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26E223C" w14:textId="77777777" w:rsidR="00706EE8"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262421D4" w14:textId="4A58C3D1" w:rsidR="00BB2B2A" w:rsidRDefault="00BB2B2A" w:rsidP="00BB2B2A">
      <w:pPr>
        <w:tabs>
          <w:tab w:val="center" w:pos="6379"/>
        </w:tabs>
        <w:spacing w:after="200" w:line="276" w:lineRule="auto"/>
        <w:rPr>
          <w:i/>
          <w:sz w:val="26"/>
          <w:szCs w:val="26"/>
          <w:lang w:val="vi-VN"/>
        </w:rPr>
      </w:pPr>
    </w:p>
    <w:p w14:paraId="4A5CF8B9" w14:textId="77777777" w:rsidR="00325194" w:rsidRPr="00DB7595" w:rsidRDefault="00325194" w:rsidP="00BB2B2A">
      <w:pPr>
        <w:tabs>
          <w:tab w:val="center" w:pos="6379"/>
        </w:tabs>
        <w:spacing w:after="200" w:line="276" w:lineRule="auto"/>
        <w:rPr>
          <w:i/>
          <w:sz w:val="26"/>
          <w:szCs w:val="26"/>
          <w:lang w:val="vi-VN"/>
        </w:rPr>
      </w:pPr>
    </w:p>
    <w:p w14:paraId="34D277A6" w14:textId="104536EC" w:rsidR="00BB2B2A" w:rsidRPr="00325194" w:rsidRDefault="00BB2B2A" w:rsidP="00BB2B2A">
      <w:pPr>
        <w:tabs>
          <w:tab w:val="center" w:pos="6379"/>
        </w:tabs>
        <w:spacing w:after="200" w:line="276" w:lineRule="auto"/>
        <w:rPr>
          <w:i/>
          <w:sz w:val="26"/>
          <w:szCs w:val="26"/>
        </w:rPr>
      </w:pPr>
      <w:r w:rsidRPr="00DB7595">
        <w:rPr>
          <w:i/>
          <w:sz w:val="26"/>
          <w:szCs w:val="26"/>
          <w:lang w:val="vi-VN"/>
        </w:rPr>
        <w:tab/>
        <w:t xml:space="preserve">Nguyễn </w:t>
      </w:r>
      <w:r w:rsidR="00325194">
        <w:rPr>
          <w:i/>
          <w:sz w:val="26"/>
          <w:szCs w:val="26"/>
        </w:rPr>
        <w:t>Đình Khải</w:t>
      </w:r>
    </w:p>
    <w:p w14:paraId="0944F094"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34CE0601" w14:textId="77777777" w:rsidR="00B118C8" w:rsidRPr="00B118C8" w:rsidRDefault="00B118C8" w:rsidP="002D796D">
      <w:pPr>
        <w:pStyle w:val="Chng"/>
        <w:jc w:val="center"/>
        <w:rPr>
          <w:lang w:val="vi-VN"/>
        </w:rPr>
      </w:pPr>
      <w:bookmarkStart w:id="1" w:name="_Toc41832206"/>
      <w:r w:rsidRPr="00B118C8">
        <w:rPr>
          <w:lang w:val="vi-VN"/>
        </w:rPr>
        <w:lastRenderedPageBreak/>
        <w:t>PHẦN XÁC NHẬN VÀ ĐÁNH GIÁ CỦA GIẢNG VIÊN</w:t>
      </w:r>
      <w:bookmarkEnd w:id="1"/>
    </w:p>
    <w:p w14:paraId="5EC91C98" w14:textId="77777777" w:rsidR="00B118C8" w:rsidRPr="002D796D" w:rsidRDefault="00B118C8" w:rsidP="002D796D">
      <w:pPr>
        <w:pStyle w:val="Nidungvnbn"/>
        <w:rPr>
          <w:b/>
          <w:lang w:val="vi-VN"/>
        </w:rPr>
      </w:pPr>
      <w:r w:rsidRPr="002D796D">
        <w:rPr>
          <w:b/>
          <w:lang w:val="vi-VN"/>
        </w:rPr>
        <w:t>Phần xác nhận của GV hướng dẫn</w:t>
      </w:r>
    </w:p>
    <w:p w14:paraId="645AD0F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0F036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A0222F7"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1F043F70" w14:textId="77777777" w:rsidR="00B118C8" w:rsidRPr="00DC2276" w:rsidRDefault="00B118C8">
      <w:pPr>
        <w:spacing w:after="200" w:line="276" w:lineRule="auto"/>
        <w:rPr>
          <w:lang w:val="vi-VN"/>
        </w:rPr>
      </w:pPr>
    </w:p>
    <w:p w14:paraId="01028023" w14:textId="77777777" w:rsidR="00B118C8" w:rsidRPr="00DC2276" w:rsidRDefault="00B118C8">
      <w:pPr>
        <w:spacing w:after="200" w:line="276" w:lineRule="auto"/>
        <w:rPr>
          <w:lang w:val="vi-VN"/>
        </w:rPr>
      </w:pPr>
    </w:p>
    <w:p w14:paraId="57FA6706" w14:textId="77777777" w:rsidR="00B118C8" w:rsidRPr="00DC2276" w:rsidRDefault="00B118C8">
      <w:pPr>
        <w:spacing w:after="200" w:line="276" w:lineRule="auto"/>
        <w:rPr>
          <w:lang w:val="vi-VN"/>
        </w:rPr>
      </w:pPr>
    </w:p>
    <w:p w14:paraId="3C4F46BE" w14:textId="77777777" w:rsidR="00B118C8" w:rsidRPr="00DC2276" w:rsidRDefault="00B118C8" w:rsidP="002D796D">
      <w:pPr>
        <w:pStyle w:val="Nidungvnbn"/>
        <w:rPr>
          <w:b/>
          <w:lang w:val="vi-VN"/>
        </w:rPr>
      </w:pPr>
      <w:r w:rsidRPr="00DC2276">
        <w:rPr>
          <w:b/>
          <w:lang w:val="vi-VN"/>
        </w:rPr>
        <w:t>Phần đánh giá của GV chấm bài</w:t>
      </w:r>
    </w:p>
    <w:p w14:paraId="4859CC1A"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F7DC8F"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AD52EF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1F78A655" w14:textId="77777777" w:rsidR="00B118C8" w:rsidRPr="00DC2276" w:rsidRDefault="00B118C8" w:rsidP="00B118C8">
      <w:pPr>
        <w:spacing w:after="200" w:line="276" w:lineRule="auto"/>
        <w:rPr>
          <w:lang w:val="vi-VN"/>
        </w:rPr>
      </w:pPr>
    </w:p>
    <w:p w14:paraId="3F7B2D16" w14:textId="0113F70B" w:rsidR="00DB7595" w:rsidRPr="00936EF9" w:rsidRDefault="007E6AB9" w:rsidP="00936EF9">
      <w:pPr>
        <w:pStyle w:val="Tiumccp1"/>
        <w:rPr>
          <w:sz w:val="32"/>
          <w:szCs w:val="32"/>
          <w:lang w:val="vi-VN"/>
        </w:rPr>
        <w:sectPr w:rsidR="00DB7595" w:rsidRPr="00936EF9"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737D87E5" w14:textId="77777777" w:rsidR="007E6AB9" w:rsidRPr="007E6AB9" w:rsidRDefault="007E6AB9" w:rsidP="002D796D">
      <w:pPr>
        <w:pStyle w:val="Chng"/>
        <w:jc w:val="center"/>
      </w:pPr>
      <w:bookmarkStart w:id="2" w:name="_Toc41832207"/>
      <w:r>
        <w:lastRenderedPageBreak/>
        <w:t>MỤC LỤC</w:t>
      </w:r>
      <w:bookmarkEnd w:id="2"/>
    </w:p>
    <w:bookmarkStart w:id="3" w:name="_GoBack"/>
    <w:bookmarkEnd w:id="3"/>
    <w:p w14:paraId="484C3311" w14:textId="07774C43" w:rsidR="004D1CAA"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41832205" w:history="1">
        <w:r w:rsidR="004D1CAA" w:rsidRPr="005F4C48">
          <w:rPr>
            <w:rStyle w:val="Hyperlink"/>
            <w:noProof/>
            <w:lang w:val="vi-VN"/>
          </w:rPr>
          <w:t>LỜI CẢM ƠN</w:t>
        </w:r>
        <w:r w:rsidR="004D1CAA">
          <w:rPr>
            <w:noProof/>
            <w:webHidden/>
          </w:rPr>
          <w:tab/>
        </w:r>
        <w:r w:rsidR="004D1CAA">
          <w:rPr>
            <w:noProof/>
            <w:webHidden/>
          </w:rPr>
          <w:fldChar w:fldCharType="begin"/>
        </w:r>
        <w:r w:rsidR="004D1CAA">
          <w:rPr>
            <w:noProof/>
            <w:webHidden/>
          </w:rPr>
          <w:instrText xml:space="preserve"> PAGEREF _Toc41832205 \h </w:instrText>
        </w:r>
        <w:r w:rsidR="004D1CAA">
          <w:rPr>
            <w:noProof/>
            <w:webHidden/>
          </w:rPr>
        </w:r>
        <w:r w:rsidR="004D1CAA">
          <w:rPr>
            <w:noProof/>
            <w:webHidden/>
          </w:rPr>
          <w:fldChar w:fldCharType="separate"/>
        </w:r>
        <w:r w:rsidR="004D1CAA">
          <w:rPr>
            <w:noProof/>
            <w:webHidden/>
          </w:rPr>
          <w:t>i</w:t>
        </w:r>
        <w:r w:rsidR="004D1CAA">
          <w:rPr>
            <w:noProof/>
            <w:webHidden/>
          </w:rPr>
          <w:fldChar w:fldCharType="end"/>
        </w:r>
      </w:hyperlink>
    </w:p>
    <w:p w14:paraId="2E4FFFE6" w14:textId="0E00377D" w:rsidR="004D1CAA" w:rsidRDefault="004D1CAA">
      <w:pPr>
        <w:pStyle w:val="TOC1"/>
        <w:tabs>
          <w:tab w:val="right" w:leader="dot" w:pos="9111"/>
        </w:tabs>
        <w:rPr>
          <w:rFonts w:asciiTheme="minorHAnsi" w:eastAsiaTheme="minorEastAsia" w:hAnsiTheme="minorHAnsi" w:cstheme="minorBidi"/>
          <w:noProof/>
          <w:sz w:val="22"/>
          <w:szCs w:val="22"/>
        </w:rPr>
      </w:pPr>
      <w:hyperlink w:anchor="_Toc41832206" w:history="1">
        <w:r w:rsidRPr="005F4C48">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_Toc41832206 \h </w:instrText>
        </w:r>
        <w:r>
          <w:rPr>
            <w:noProof/>
            <w:webHidden/>
          </w:rPr>
        </w:r>
        <w:r>
          <w:rPr>
            <w:noProof/>
            <w:webHidden/>
          </w:rPr>
          <w:fldChar w:fldCharType="separate"/>
        </w:r>
        <w:r>
          <w:rPr>
            <w:noProof/>
            <w:webHidden/>
          </w:rPr>
          <w:t>iii</w:t>
        </w:r>
        <w:r>
          <w:rPr>
            <w:noProof/>
            <w:webHidden/>
          </w:rPr>
          <w:fldChar w:fldCharType="end"/>
        </w:r>
      </w:hyperlink>
    </w:p>
    <w:p w14:paraId="4E18E389" w14:textId="2598B110" w:rsidR="004D1CAA" w:rsidRDefault="004D1CAA">
      <w:pPr>
        <w:pStyle w:val="TOC1"/>
        <w:tabs>
          <w:tab w:val="right" w:leader="dot" w:pos="9111"/>
        </w:tabs>
        <w:rPr>
          <w:rFonts w:asciiTheme="minorHAnsi" w:eastAsiaTheme="minorEastAsia" w:hAnsiTheme="minorHAnsi" w:cstheme="minorBidi"/>
          <w:noProof/>
          <w:sz w:val="22"/>
          <w:szCs w:val="22"/>
        </w:rPr>
      </w:pPr>
      <w:hyperlink w:anchor="_Toc41832207" w:history="1">
        <w:r w:rsidRPr="005F4C48">
          <w:rPr>
            <w:rStyle w:val="Hyperlink"/>
            <w:noProof/>
          </w:rPr>
          <w:t>MỤC LỤC</w:t>
        </w:r>
        <w:r>
          <w:rPr>
            <w:noProof/>
            <w:webHidden/>
          </w:rPr>
          <w:tab/>
        </w:r>
        <w:r>
          <w:rPr>
            <w:noProof/>
            <w:webHidden/>
          </w:rPr>
          <w:fldChar w:fldCharType="begin"/>
        </w:r>
        <w:r>
          <w:rPr>
            <w:noProof/>
            <w:webHidden/>
          </w:rPr>
          <w:instrText xml:space="preserve"> PAGEREF _Toc41832207 \h </w:instrText>
        </w:r>
        <w:r>
          <w:rPr>
            <w:noProof/>
            <w:webHidden/>
          </w:rPr>
        </w:r>
        <w:r>
          <w:rPr>
            <w:noProof/>
            <w:webHidden/>
          </w:rPr>
          <w:fldChar w:fldCharType="separate"/>
        </w:r>
        <w:r>
          <w:rPr>
            <w:noProof/>
            <w:webHidden/>
          </w:rPr>
          <w:t>1</w:t>
        </w:r>
        <w:r>
          <w:rPr>
            <w:noProof/>
            <w:webHidden/>
          </w:rPr>
          <w:fldChar w:fldCharType="end"/>
        </w:r>
      </w:hyperlink>
    </w:p>
    <w:p w14:paraId="2BDDD577" w14:textId="0143E659" w:rsidR="004D1CAA" w:rsidRDefault="004D1CAA">
      <w:pPr>
        <w:pStyle w:val="TOC1"/>
        <w:tabs>
          <w:tab w:val="right" w:leader="dot" w:pos="9111"/>
        </w:tabs>
        <w:rPr>
          <w:rFonts w:asciiTheme="minorHAnsi" w:eastAsiaTheme="minorEastAsia" w:hAnsiTheme="minorHAnsi" w:cstheme="minorBidi"/>
          <w:noProof/>
          <w:sz w:val="22"/>
          <w:szCs w:val="22"/>
        </w:rPr>
      </w:pPr>
      <w:hyperlink w:anchor="_Toc41832208" w:history="1">
        <w:r w:rsidRPr="005F4C48">
          <w:rPr>
            <w:rStyle w:val="Hyperlink"/>
            <w:noProof/>
          </w:rPr>
          <w:t>CHƯƠNG 1 – TỔNG QUAN</w:t>
        </w:r>
        <w:r>
          <w:rPr>
            <w:noProof/>
            <w:webHidden/>
          </w:rPr>
          <w:tab/>
        </w:r>
        <w:r>
          <w:rPr>
            <w:noProof/>
            <w:webHidden/>
          </w:rPr>
          <w:fldChar w:fldCharType="begin"/>
        </w:r>
        <w:r>
          <w:rPr>
            <w:noProof/>
            <w:webHidden/>
          </w:rPr>
          <w:instrText xml:space="preserve"> PAGEREF _Toc41832208 \h </w:instrText>
        </w:r>
        <w:r>
          <w:rPr>
            <w:noProof/>
            <w:webHidden/>
          </w:rPr>
        </w:r>
        <w:r>
          <w:rPr>
            <w:noProof/>
            <w:webHidden/>
          </w:rPr>
          <w:fldChar w:fldCharType="separate"/>
        </w:r>
        <w:r>
          <w:rPr>
            <w:noProof/>
            <w:webHidden/>
          </w:rPr>
          <w:t>2</w:t>
        </w:r>
        <w:r>
          <w:rPr>
            <w:noProof/>
            <w:webHidden/>
          </w:rPr>
          <w:fldChar w:fldCharType="end"/>
        </w:r>
      </w:hyperlink>
    </w:p>
    <w:p w14:paraId="7852EFC6" w14:textId="056BE0BE" w:rsidR="004D1CAA" w:rsidRDefault="004D1CAA">
      <w:pPr>
        <w:pStyle w:val="TOC2"/>
        <w:tabs>
          <w:tab w:val="right" w:leader="dot" w:pos="9111"/>
        </w:tabs>
        <w:rPr>
          <w:rFonts w:asciiTheme="minorHAnsi" w:eastAsiaTheme="minorEastAsia" w:hAnsiTheme="minorHAnsi" w:cstheme="minorBidi"/>
          <w:noProof/>
          <w:sz w:val="22"/>
          <w:szCs w:val="22"/>
        </w:rPr>
      </w:pPr>
      <w:hyperlink w:anchor="_Toc41832209" w:history="1">
        <w:r w:rsidRPr="005F4C48">
          <w:rPr>
            <w:rStyle w:val="Hyperlink"/>
            <w:noProof/>
          </w:rPr>
          <w:t>1.1 Giới Thiệu Đề Tài</w:t>
        </w:r>
        <w:r>
          <w:rPr>
            <w:noProof/>
            <w:webHidden/>
          </w:rPr>
          <w:tab/>
        </w:r>
        <w:r>
          <w:rPr>
            <w:noProof/>
            <w:webHidden/>
          </w:rPr>
          <w:fldChar w:fldCharType="begin"/>
        </w:r>
        <w:r>
          <w:rPr>
            <w:noProof/>
            <w:webHidden/>
          </w:rPr>
          <w:instrText xml:space="preserve"> PAGEREF _Toc41832209 \h </w:instrText>
        </w:r>
        <w:r>
          <w:rPr>
            <w:noProof/>
            <w:webHidden/>
          </w:rPr>
        </w:r>
        <w:r>
          <w:rPr>
            <w:noProof/>
            <w:webHidden/>
          </w:rPr>
          <w:fldChar w:fldCharType="separate"/>
        </w:r>
        <w:r>
          <w:rPr>
            <w:noProof/>
            <w:webHidden/>
          </w:rPr>
          <w:t>2</w:t>
        </w:r>
        <w:r>
          <w:rPr>
            <w:noProof/>
            <w:webHidden/>
          </w:rPr>
          <w:fldChar w:fldCharType="end"/>
        </w:r>
      </w:hyperlink>
    </w:p>
    <w:p w14:paraId="20C56BF4" w14:textId="38086689" w:rsidR="004D1CAA" w:rsidRDefault="004D1CAA">
      <w:pPr>
        <w:pStyle w:val="TOC1"/>
        <w:tabs>
          <w:tab w:val="right" w:leader="dot" w:pos="9111"/>
        </w:tabs>
        <w:rPr>
          <w:rFonts w:asciiTheme="minorHAnsi" w:eastAsiaTheme="minorEastAsia" w:hAnsiTheme="minorHAnsi" w:cstheme="minorBidi"/>
          <w:noProof/>
          <w:sz w:val="22"/>
          <w:szCs w:val="22"/>
        </w:rPr>
      </w:pPr>
      <w:hyperlink w:anchor="_Toc41832210" w:history="1">
        <w:r w:rsidRPr="005F4C48">
          <w:rPr>
            <w:rStyle w:val="Hyperlink"/>
            <w:noProof/>
          </w:rPr>
          <w:t>CHƯƠNG 2 – PHÂN TÍCH HỆ THỐNG</w:t>
        </w:r>
        <w:r>
          <w:rPr>
            <w:noProof/>
            <w:webHidden/>
          </w:rPr>
          <w:tab/>
        </w:r>
        <w:r>
          <w:rPr>
            <w:noProof/>
            <w:webHidden/>
          </w:rPr>
          <w:fldChar w:fldCharType="begin"/>
        </w:r>
        <w:r>
          <w:rPr>
            <w:noProof/>
            <w:webHidden/>
          </w:rPr>
          <w:instrText xml:space="preserve"> PAGEREF _Toc41832210 \h </w:instrText>
        </w:r>
        <w:r>
          <w:rPr>
            <w:noProof/>
            <w:webHidden/>
          </w:rPr>
        </w:r>
        <w:r>
          <w:rPr>
            <w:noProof/>
            <w:webHidden/>
          </w:rPr>
          <w:fldChar w:fldCharType="separate"/>
        </w:r>
        <w:r>
          <w:rPr>
            <w:noProof/>
            <w:webHidden/>
          </w:rPr>
          <w:t>3</w:t>
        </w:r>
        <w:r>
          <w:rPr>
            <w:noProof/>
            <w:webHidden/>
          </w:rPr>
          <w:fldChar w:fldCharType="end"/>
        </w:r>
      </w:hyperlink>
    </w:p>
    <w:p w14:paraId="50CB2E34" w14:textId="73EF34A0" w:rsidR="004D1CAA" w:rsidRDefault="004D1CAA">
      <w:pPr>
        <w:pStyle w:val="TOC2"/>
        <w:tabs>
          <w:tab w:val="right" w:leader="dot" w:pos="9111"/>
        </w:tabs>
        <w:rPr>
          <w:rFonts w:asciiTheme="minorHAnsi" w:eastAsiaTheme="minorEastAsia" w:hAnsiTheme="minorHAnsi" w:cstheme="minorBidi"/>
          <w:noProof/>
          <w:sz w:val="22"/>
          <w:szCs w:val="22"/>
        </w:rPr>
      </w:pPr>
      <w:hyperlink w:anchor="_Toc41832211" w:history="1">
        <w:r w:rsidRPr="005F4C48">
          <w:rPr>
            <w:rStyle w:val="Hyperlink"/>
            <w:noProof/>
          </w:rPr>
          <w:t>2.1 Đặc tả hệ thống</w:t>
        </w:r>
        <w:r>
          <w:rPr>
            <w:noProof/>
            <w:webHidden/>
          </w:rPr>
          <w:tab/>
        </w:r>
        <w:r>
          <w:rPr>
            <w:noProof/>
            <w:webHidden/>
          </w:rPr>
          <w:fldChar w:fldCharType="begin"/>
        </w:r>
        <w:r>
          <w:rPr>
            <w:noProof/>
            <w:webHidden/>
          </w:rPr>
          <w:instrText xml:space="preserve"> PAGEREF _Toc41832211 \h </w:instrText>
        </w:r>
        <w:r>
          <w:rPr>
            <w:noProof/>
            <w:webHidden/>
          </w:rPr>
        </w:r>
        <w:r>
          <w:rPr>
            <w:noProof/>
            <w:webHidden/>
          </w:rPr>
          <w:fldChar w:fldCharType="separate"/>
        </w:r>
        <w:r>
          <w:rPr>
            <w:noProof/>
            <w:webHidden/>
          </w:rPr>
          <w:t>3</w:t>
        </w:r>
        <w:r>
          <w:rPr>
            <w:noProof/>
            <w:webHidden/>
          </w:rPr>
          <w:fldChar w:fldCharType="end"/>
        </w:r>
      </w:hyperlink>
    </w:p>
    <w:p w14:paraId="1DB8746F" w14:textId="65D7864C" w:rsidR="004D1CAA" w:rsidRDefault="004D1CAA">
      <w:pPr>
        <w:pStyle w:val="TOC2"/>
        <w:tabs>
          <w:tab w:val="right" w:leader="dot" w:pos="9111"/>
        </w:tabs>
        <w:rPr>
          <w:rFonts w:asciiTheme="minorHAnsi" w:eastAsiaTheme="minorEastAsia" w:hAnsiTheme="minorHAnsi" w:cstheme="minorBidi"/>
          <w:noProof/>
          <w:sz w:val="22"/>
          <w:szCs w:val="22"/>
        </w:rPr>
      </w:pPr>
      <w:hyperlink w:anchor="_Toc41832212" w:history="1">
        <w:r w:rsidRPr="005F4C48">
          <w:rPr>
            <w:rStyle w:val="Hyperlink"/>
            <w:noProof/>
          </w:rPr>
          <w:t>2.2 Xác định yêu cầu chức năng và yêu cầu phi chức năng</w:t>
        </w:r>
        <w:r>
          <w:rPr>
            <w:noProof/>
            <w:webHidden/>
          </w:rPr>
          <w:tab/>
        </w:r>
        <w:r>
          <w:rPr>
            <w:noProof/>
            <w:webHidden/>
          </w:rPr>
          <w:fldChar w:fldCharType="begin"/>
        </w:r>
        <w:r>
          <w:rPr>
            <w:noProof/>
            <w:webHidden/>
          </w:rPr>
          <w:instrText xml:space="preserve"> PAGEREF _Toc41832212 \h </w:instrText>
        </w:r>
        <w:r>
          <w:rPr>
            <w:noProof/>
            <w:webHidden/>
          </w:rPr>
        </w:r>
        <w:r>
          <w:rPr>
            <w:noProof/>
            <w:webHidden/>
          </w:rPr>
          <w:fldChar w:fldCharType="separate"/>
        </w:r>
        <w:r>
          <w:rPr>
            <w:noProof/>
            <w:webHidden/>
          </w:rPr>
          <w:t>3</w:t>
        </w:r>
        <w:r>
          <w:rPr>
            <w:noProof/>
            <w:webHidden/>
          </w:rPr>
          <w:fldChar w:fldCharType="end"/>
        </w:r>
      </w:hyperlink>
    </w:p>
    <w:p w14:paraId="48577D3F" w14:textId="1EA59D75" w:rsidR="004D1CAA" w:rsidRDefault="004D1CAA">
      <w:pPr>
        <w:pStyle w:val="TOC3"/>
        <w:tabs>
          <w:tab w:val="right" w:leader="dot" w:pos="9111"/>
        </w:tabs>
        <w:rPr>
          <w:rFonts w:asciiTheme="minorHAnsi" w:eastAsiaTheme="minorEastAsia" w:hAnsiTheme="minorHAnsi" w:cstheme="minorBidi"/>
          <w:noProof/>
          <w:sz w:val="22"/>
          <w:szCs w:val="22"/>
        </w:rPr>
      </w:pPr>
      <w:hyperlink w:anchor="_Toc41832213" w:history="1">
        <w:r w:rsidRPr="005F4C48">
          <w:rPr>
            <w:rStyle w:val="Hyperlink"/>
            <w:noProof/>
          </w:rPr>
          <w:t>2.2.1 Yêu cầu chức năng</w:t>
        </w:r>
        <w:r>
          <w:rPr>
            <w:noProof/>
            <w:webHidden/>
          </w:rPr>
          <w:tab/>
        </w:r>
        <w:r>
          <w:rPr>
            <w:noProof/>
            <w:webHidden/>
          </w:rPr>
          <w:fldChar w:fldCharType="begin"/>
        </w:r>
        <w:r>
          <w:rPr>
            <w:noProof/>
            <w:webHidden/>
          </w:rPr>
          <w:instrText xml:space="preserve"> PAGEREF _Toc41832213 \h </w:instrText>
        </w:r>
        <w:r>
          <w:rPr>
            <w:noProof/>
            <w:webHidden/>
          </w:rPr>
        </w:r>
        <w:r>
          <w:rPr>
            <w:noProof/>
            <w:webHidden/>
          </w:rPr>
          <w:fldChar w:fldCharType="separate"/>
        </w:r>
        <w:r>
          <w:rPr>
            <w:noProof/>
            <w:webHidden/>
          </w:rPr>
          <w:t>3</w:t>
        </w:r>
        <w:r>
          <w:rPr>
            <w:noProof/>
            <w:webHidden/>
          </w:rPr>
          <w:fldChar w:fldCharType="end"/>
        </w:r>
      </w:hyperlink>
    </w:p>
    <w:p w14:paraId="5F6CB932" w14:textId="75448604" w:rsidR="004D1CAA" w:rsidRDefault="004D1CAA">
      <w:pPr>
        <w:pStyle w:val="TOC3"/>
        <w:tabs>
          <w:tab w:val="right" w:leader="dot" w:pos="9111"/>
        </w:tabs>
        <w:rPr>
          <w:rFonts w:asciiTheme="minorHAnsi" w:eastAsiaTheme="minorEastAsia" w:hAnsiTheme="minorHAnsi" w:cstheme="minorBidi"/>
          <w:noProof/>
          <w:sz w:val="22"/>
          <w:szCs w:val="22"/>
        </w:rPr>
      </w:pPr>
      <w:hyperlink w:anchor="_Toc41832214" w:history="1">
        <w:r w:rsidRPr="005F4C48">
          <w:rPr>
            <w:rStyle w:val="Hyperlink"/>
            <w:noProof/>
          </w:rPr>
          <w:t>2.2.2 Yêu cầu phi chức năng</w:t>
        </w:r>
        <w:r>
          <w:rPr>
            <w:noProof/>
            <w:webHidden/>
          </w:rPr>
          <w:tab/>
        </w:r>
        <w:r>
          <w:rPr>
            <w:noProof/>
            <w:webHidden/>
          </w:rPr>
          <w:fldChar w:fldCharType="begin"/>
        </w:r>
        <w:r>
          <w:rPr>
            <w:noProof/>
            <w:webHidden/>
          </w:rPr>
          <w:instrText xml:space="preserve"> PAGEREF _Toc41832214 \h </w:instrText>
        </w:r>
        <w:r>
          <w:rPr>
            <w:noProof/>
            <w:webHidden/>
          </w:rPr>
        </w:r>
        <w:r>
          <w:rPr>
            <w:noProof/>
            <w:webHidden/>
          </w:rPr>
          <w:fldChar w:fldCharType="separate"/>
        </w:r>
        <w:r>
          <w:rPr>
            <w:noProof/>
            <w:webHidden/>
          </w:rPr>
          <w:t>3</w:t>
        </w:r>
        <w:r>
          <w:rPr>
            <w:noProof/>
            <w:webHidden/>
          </w:rPr>
          <w:fldChar w:fldCharType="end"/>
        </w:r>
      </w:hyperlink>
    </w:p>
    <w:p w14:paraId="69098ECD" w14:textId="33E2A003" w:rsidR="004D1CAA" w:rsidRDefault="004D1CAA">
      <w:pPr>
        <w:pStyle w:val="TOC1"/>
        <w:tabs>
          <w:tab w:val="right" w:leader="dot" w:pos="9111"/>
        </w:tabs>
        <w:rPr>
          <w:rFonts w:asciiTheme="minorHAnsi" w:eastAsiaTheme="minorEastAsia" w:hAnsiTheme="minorHAnsi" w:cstheme="minorBidi"/>
          <w:noProof/>
          <w:sz w:val="22"/>
          <w:szCs w:val="22"/>
        </w:rPr>
      </w:pPr>
      <w:hyperlink w:anchor="_Toc41832215" w:history="1">
        <w:r w:rsidRPr="005F4C48">
          <w:rPr>
            <w:rStyle w:val="Hyperlink"/>
            <w:noProof/>
          </w:rPr>
          <w:t>CHƯƠNG 3 – THIẾT KẾ HỆ THỐNG</w:t>
        </w:r>
        <w:r>
          <w:rPr>
            <w:noProof/>
            <w:webHidden/>
          </w:rPr>
          <w:tab/>
        </w:r>
        <w:r>
          <w:rPr>
            <w:noProof/>
            <w:webHidden/>
          </w:rPr>
          <w:fldChar w:fldCharType="begin"/>
        </w:r>
        <w:r>
          <w:rPr>
            <w:noProof/>
            <w:webHidden/>
          </w:rPr>
          <w:instrText xml:space="preserve"> PAGEREF _Toc41832215 \h </w:instrText>
        </w:r>
        <w:r>
          <w:rPr>
            <w:noProof/>
            <w:webHidden/>
          </w:rPr>
        </w:r>
        <w:r>
          <w:rPr>
            <w:noProof/>
            <w:webHidden/>
          </w:rPr>
          <w:fldChar w:fldCharType="separate"/>
        </w:r>
        <w:r>
          <w:rPr>
            <w:noProof/>
            <w:webHidden/>
          </w:rPr>
          <w:t>4</w:t>
        </w:r>
        <w:r>
          <w:rPr>
            <w:noProof/>
            <w:webHidden/>
          </w:rPr>
          <w:fldChar w:fldCharType="end"/>
        </w:r>
      </w:hyperlink>
    </w:p>
    <w:p w14:paraId="2EB82DEF" w14:textId="10FB77E9" w:rsidR="004D1CAA" w:rsidRDefault="004D1CAA">
      <w:pPr>
        <w:pStyle w:val="TOC2"/>
        <w:tabs>
          <w:tab w:val="right" w:leader="dot" w:pos="9111"/>
        </w:tabs>
        <w:rPr>
          <w:rFonts w:asciiTheme="minorHAnsi" w:eastAsiaTheme="minorEastAsia" w:hAnsiTheme="minorHAnsi" w:cstheme="minorBidi"/>
          <w:noProof/>
          <w:sz w:val="22"/>
          <w:szCs w:val="22"/>
        </w:rPr>
      </w:pPr>
      <w:hyperlink w:anchor="_Toc41832216" w:history="1">
        <w:r w:rsidRPr="005F4C48">
          <w:rPr>
            <w:rStyle w:val="Hyperlink"/>
            <w:noProof/>
          </w:rPr>
          <w:t>3.1 Xác định Actor và các Use-case của ứng dụng</w:t>
        </w:r>
        <w:r>
          <w:rPr>
            <w:noProof/>
            <w:webHidden/>
          </w:rPr>
          <w:tab/>
        </w:r>
        <w:r>
          <w:rPr>
            <w:noProof/>
            <w:webHidden/>
          </w:rPr>
          <w:fldChar w:fldCharType="begin"/>
        </w:r>
        <w:r>
          <w:rPr>
            <w:noProof/>
            <w:webHidden/>
          </w:rPr>
          <w:instrText xml:space="preserve"> PAGEREF _Toc41832216 \h </w:instrText>
        </w:r>
        <w:r>
          <w:rPr>
            <w:noProof/>
            <w:webHidden/>
          </w:rPr>
        </w:r>
        <w:r>
          <w:rPr>
            <w:noProof/>
            <w:webHidden/>
          </w:rPr>
          <w:fldChar w:fldCharType="separate"/>
        </w:r>
        <w:r>
          <w:rPr>
            <w:noProof/>
            <w:webHidden/>
          </w:rPr>
          <w:t>4</w:t>
        </w:r>
        <w:r>
          <w:rPr>
            <w:noProof/>
            <w:webHidden/>
          </w:rPr>
          <w:fldChar w:fldCharType="end"/>
        </w:r>
      </w:hyperlink>
    </w:p>
    <w:p w14:paraId="6AC6ED08" w14:textId="75E727A7" w:rsidR="004D1CAA" w:rsidRDefault="004D1CAA">
      <w:pPr>
        <w:pStyle w:val="TOC2"/>
        <w:tabs>
          <w:tab w:val="right" w:leader="dot" w:pos="9111"/>
        </w:tabs>
        <w:rPr>
          <w:rFonts w:asciiTheme="minorHAnsi" w:eastAsiaTheme="minorEastAsia" w:hAnsiTheme="minorHAnsi" w:cstheme="minorBidi"/>
          <w:noProof/>
          <w:sz w:val="22"/>
          <w:szCs w:val="22"/>
        </w:rPr>
      </w:pPr>
      <w:hyperlink w:anchor="_Toc41832217" w:history="1">
        <w:r w:rsidRPr="005F4C48">
          <w:rPr>
            <w:rStyle w:val="Hyperlink"/>
            <w:noProof/>
          </w:rPr>
          <w:t>3.2 Sơ đồ Use Case</w:t>
        </w:r>
        <w:r>
          <w:rPr>
            <w:noProof/>
            <w:webHidden/>
          </w:rPr>
          <w:tab/>
        </w:r>
        <w:r>
          <w:rPr>
            <w:noProof/>
            <w:webHidden/>
          </w:rPr>
          <w:fldChar w:fldCharType="begin"/>
        </w:r>
        <w:r>
          <w:rPr>
            <w:noProof/>
            <w:webHidden/>
          </w:rPr>
          <w:instrText xml:space="preserve"> PAGEREF _Toc41832217 \h </w:instrText>
        </w:r>
        <w:r>
          <w:rPr>
            <w:noProof/>
            <w:webHidden/>
          </w:rPr>
        </w:r>
        <w:r>
          <w:rPr>
            <w:noProof/>
            <w:webHidden/>
          </w:rPr>
          <w:fldChar w:fldCharType="separate"/>
        </w:r>
        <w:r>
          <w:rPr>
            <w:noProof/>
            <w:webHidden/>
          </w:rPr>
          <w:t>5</w:t>
        </w:r>
        <w:r>
          <w:rPr>
            <w:noProof/>
            <w:webHidden/>
          </w:rPr>
          <w:fldChar w:fldCharType="end"/>
        </w:r>
      </w:hyperlink>
    </w:p>
    <w:p w14:paraId="6C80497C" w14:textId="7FFF2362" w:rsidR="004D1CAA" w:rsidRDefault="004D1CAA">
      <w:pPr>
        <w:pStyle w:val="TOC2"/>
        <w:tabs>
          <w:tab w:val="right" w:leader="dot" w:pos="9111"/>
        </w:tabs>
        <w:rPr>
          <w:rFonts w:asciiTheme="minorHAnsi" w:eastAsiaTheme="minorEastAsia" w:hAnsiTheme="minorHAnsi" w:cstheme="minorBidi"/>
          <w:noProof/>
          <w:sz w:val="22"/>
          <w:szCs w:val="22"/>
        </w:rPr>
      </w:pPr>
      <w:hyperlink w:anchor="_Toc41832218" w:history="1">
        <w:r w:rsidRPr="005F4C48">
          <w:rPr>
            <w:rStyle w:val="Hyperlink"/>
            <w:noProof/>
          </w:rPr>
          <w:t>3.3 Đặc tả Use Case</w:t>
        </w:r>
        <w:r>
          <w:rPr>
            <w:noProof/>
            <w:webHidden/>
          </w:rPr>
          <w:tab/>
        </w:r>
        <w:r>
          <w:rPr>
            <w:noProof/>
            <w:webHidden/>
          </w:rPr>
          <w:fldChar w:fldCharType="begin"/>
        </w:r>
        <w:r>
          <w:rPr>
            <w:noProof/>
            <w:webHidden/>
          </w:rPr>
          <w:instrText xml:space="preserve"> PAGEREF _Toc41832218 \h </w:instrText>
        </w:r>
        <w:r>
          <w:rPr>
            <w:noProof/>
            <w:webHidden/>
          </w:rPr>
        </w:r>
        <w:r>
          <w:rPr>
            <w:noProof/>
            <w:webHidden/>
          </w:rPr>
          <w:fldChar w:fldCharType="separate"/>
        </w:r>
        <w:r>
          <w:rPr>
            <w:noProof/>
            <w:webHidden/>
          </w:rPr>
          <w:t>5</w:t>
        </w:r>
        <w:r>
          <w:rPr>
            <w:noProof/>
            <w:webHidden/>
          </w:rPr>
          <w:fldChar w:fldCharType="end"/>
        </w:r>
      </w:hyperlink>
    </w:p>
    <w:p w14:paraId="10900460" w14:textId="20C1936F" w:rsidR="004D1CAA" w:rsidRDefault="004D1CAA">
      <w:pPr>
        <w:pStyle w:val="TOC3"/>
        <w:tabs>
          <w:tab w:val="right" w:leader="dot" w:pos="9111"/>
        </w:tabs>
        <w:rPr>
          <w:rFonts w:asciiTheme="minorHAnsi" w:eastAsiaTheme="minorEastAsia" w:hAnsiTheme="minorHAnsi" w:cstheme="minorBidi"/>
          <w:noProof/>
          <w:sz w:val="22"/>
          <w:szCs w:val="22"/>
        </w:rPr>
      </w:pPr>
      <w:hyperlink w:anchor="_Toc41832219" w:history="1">
        <w:r w:rsidRPr="005F4C48">
          <w:rPr>
            <w:rStyle w:val="Hyperlink"/>
            <w:noProof/>
          </w:rPr>
          <w:t>3.3.1 Use Case View Downloaders</w:t>
        </w:r>
        <w:r>
          <w:rPr>
            <w:noProof/>
            <w:webHidden/>
          </w:rPr>
          <w:tab/>
        </w:r>
        <w:r>
          <w:rPr>
            <w:noProof/>
            <w:webHidden/>
          </w:rPr>
          <w:fldChar w:fldCharType="begin"/>
        </w:r>
        <w:r>
          <w:rPr>
            <w:noProof/>
            <w:webHidden/>
          </w:rPr>
          <w:instrText xml:space="preserve"> PAGEREF _Toc41832219 \h </w:instrText>
        </w:r>
        <w:r>
          <w:rPr>
            <w:noProof/>
            <w:webHidden/>
          </w:rPr>
        </w:r>
        <w:r>
          <w:rPr>
            <w:noProof/>
            <w:webHidden/>
          </w:rPr>
          <w:fldChar w:fldCharType="separate"/>
        </w:r>
        <w:r>
          <w:rPr>
            <w:noProof/>
            <w:webHidden/>
          </w:rPr>
          <w:t>5</w:t>
        </w:r>
        <w:r>
          <w:rPr>
            <w:noProof/>
            <w:webHidden/>
          </w:rPr>
          <w:fldChar w:fldCharType="end"/>
        </w:r>
      </w:hyperlink>
    </w:p>
    <w:p w14:paraId="000480C4" w14:textId="79FB0140" w:rsidR="004D1CAA" w:rsidRDefault="004D1CAA">
      <w:pPr>
        <w:pStyle w:val="TOC3"/>
        <w:tabs>
          <w:tab w:val="right" w:leader="dot" w:pos="9111"/>
        </w:tabs>
        <w:rPr>
          <w:rFonts w:asciiTheme="minorHAnsi" w:eastAsiaTheme="minorEastAsia" w:hAnsiTheme="minorHAnsi" w:cstheme="minorBidi"/>
          <w:noProof/>
          <w:sz w:val="22"/>
          <w:szCs w:val="22"/>
        </w:rPr>
      </w:pPr>
      <w:hyperlink w:anchor="_Toc41832220" w:history="1">
        <w:r w:rsidRPr="005F4C48">
          <w:rPr>
            <w:rStyle w:val="Hyperlink"/>
            <w:noProof/>
          </w:rPr>
          <w:t>3.3.2 Use Case Add New Downloader</w:t>
        </w:r>
        <w:r>
          <w:rPr>
            <w:noProof/>
            <w:webHidden/>
          </w:rPr>
          <w:tab/>
        </w:r>
        <w:r>
          <w:rPr>
            <w:noProof/>
            <w:webHidden/>
          </w:rPr>
          <w:fldChar w:fldCharType="begin"/>
        </w:r>
        <w:r>
          <w:rPr>
            <w:noProof/>
            <w:webHidden/>
          </w:rPr>
          <w:instrText xml:space="preserve"> PAGEREF _Toc41832220 \h </w:instrText>
        </w:r>
        <w:r>
          <w:rPr>
            <w:noProof/>
            <w:webHidden/>
          </w:rPr>
        </w:r>
        <w:r>
          <w:rPr>
            <w:noProof/>
            <w:webHidden/>
          </w:rPr>
          <w:fldChar w:fldCharType="separate"/>
        </w:r>
        <w:r>
          <w:rPr>
            <w:noProof/>
            <w:webHidden/>
          </w:rPr>
          <w:t>6</w:t>
        </w:r>
        <w:r>
          <w:rPr>
            <w:noProof/>
            <w:webHidden/>
          </w:rPr>
          <w:fldChar w:fldCharType="end"/>
        </w:r>
      </w:hyperlink>
    </w:p>
    <w:p w14:paraId="47CC80EC" w14:textId="05FF4DF9" w:rsidR="004D1CAA" w:rsidRDefault="004D1CAA">
      <w:pPr>
        <w:pStyle w:val="TOC3"/>
        <w:tabs>
          <w:tab w:val="right" w:leader="dot" w:pos="9111"/>
        </w:tabs>
        <w:rPr>
          <w:rFonts w:asciiTheme="minorHAnsi" w:eastAsiaTheme="minorEastAsia" w:hAnsiTheme="minorHAnsi" w:cstheme="minorBidi"/>
          <w:noProof/>
          <w:sz w:val="22"/>
          <w:szCs w:val="22"/>
        </w:rPr>
      </w:pPr>
      <w:hyperlink w:anchor="_Toc41832221" w:history="1">
        <w:r w:rsidRPr="005F4C48">
          <w:rPr>
            <w:rStyle w:val="Hyperlink"/>
            <w:noProof/>
          </w:rPr>
          <w:t>3.3.3 Use Case Resume Downloader</w:t>
        </w:r>
        <w:r>
          <w:rPr>
            <w:noProof/>
            <w:webHidden/>
          </w:rPr>
          <w:tab/>
        </w:r>
        <w:r>
          <w:rPr>
            <w:noProof/>
            <w:webHidden/>
          </w:rPr>
          <w:fldChar w:fldCharType="begin"/>
        </w:r>
        <w:r>
          <w:rPr>
            <w:noProof/>
            <w:webHidden/>
          </w:rPr>
          <w:instrText xml:space="preserve"> PAGEREF _Toc41832221 \h </w:instrText>
        </w:r>
        <w:r>
          <w:rPr>
            <w:noProof/>
            <w:webHidden/>
          </w:rPr>
        </w:r>
        <w:r>
          <w:rPr>
            <w:noProof/>
            <w:webHidden/>
          </w:rPr>
          <w:fldChar w:fldCharType="separate"/>
        </w:r>
        <w:r>
          <w:rPr>
            <w:noProof/>
            <w:webHidden/>
          </w:rPr>
          <w:t>7</w:t>
        </w:r>
        <w:r>
          <w:rPr>
            <w:noProof/>
            <w:webHidden/>
          </w:rPr>
          <w:fldChar w:fldCharType="end"/>
        </w:r>
      </w:hyperlink>
    </w:p>
    <w:p w14:paraId="0B7AAD8A" w14:textId="4D278CE2" w:rsidR="004D1CAA" w:rsidRDefault="004D1CAA">
      <w:pPr>
        <w:pStyle w:val="TOC3"/>
        <w:tabs>
          <w:tab w:val="right" w:leader="dot" w:pos="9111"/>
        </w:tabs>
        <w:rPr>
          <w:rFonts w:asciiTheme="minorHAnsi" w:eastAsiaTheme="minorEastAsia" w:hAnsiTheme="minorHAnsi" w:cstheme="minorBidi"/>
          <w:noProof/>
          <w:sz w:val="22"/>
          <w:szCs w:val="22"/>
        </w:rPr>
      </w:pPr>
      <w:hyperlink w:anchor="_Toc41832222" w:history="1">
        <w:r w:rsidRPr="005F4C48">
          <w:rPr>
            <w:rStyle w:val="Hyperlink"/>
            <w:noProof/>
          </w:rPr>
          <w:t>3.3.4 Use Case Resume All Downloaders</w:t>
        </w:r>
        <w:r>
          <w:rPr>
            <w:noProof/>
            <w:webHidden/>
          </w:rPr>
          <w:tab/>
        </w:r>
        <w:r>
          <w:rPr>
            <w:noProof/>
            <w:webHidden/>
          </w:rPr>
          <w:fldChar w:fldCharType="begin"/>
        </w:r>
        <w:r>
          <w:rPr>
            <w:noProof/>
            <w:webHidden/>
          </w:rPr>
          <w:instrText xml:space="preserve"> PAGEREF _Toc41832222 \h </w:instrText>
        </w:r>
        <w:r>
          <w:rPr>
            <w:noProof/>
            <w:webHidden/>
          </w:rPr>
        </w:r>
        <w:r>
          <w:rPr>
            <w:noProof/>
            <w:webHidden/>
          </w:rPr>
          <w:fldChar w:fldCharType="separate"/>
        </w:r>
        <w:r>
          <w:rPr>
            <w:noProof/>
            <w:webHidden/>
          </w:rPr>
          <w:t>8</w:t>
        </w:r>
        <w:r>
          <w:rPr>
            <w:noProof/>
            <w:webHidden/>
          </w:rPr>
          <w:fldChar w:fldCharType="end"/>
        </w:r>
      </w:hyperlink>
    </w:p>
    <w:p w14:paraId="7C603343" w14:textId="493EAAC8" w:rsidR="004D1CAA" w:rsidRDefault="004D1CAA">
      <w:pPr>
        <w:pStyle w:val="TOC3"/>
        <w:tabs>
          <w:tab w:val="right" w:leader="dot" w:pos="9111"/>
        </w:tabs>
        <w:rPr>
          <w:rFonts w:asciiTheme="minorHAnsi" w:eastAsiaTheme="minorEastAsia" w:hAnsiTheme="minorHAnsi" w:cstheme="minorBidi"/>
          <w:noProof/>
          <w:sz w:val="22"/>
          <w:szCs w:val="22"/>
        </w:rPr>
      </w:pPr>
      <w:hyperlink w:anchor="_Toc41832223" w:history="1">
        <w:r w:rsidRPr="005F4C48">
          <w:rPr>
            <w:rStyle w:val="Hyperlink"/>
            <w:noProof/>
          </w:rPr>
          <w:t>3.3.5 Use Case Pause Downloader</w:t>
        </w:r>
        <w:r>
          <w:rPr>
            <w:noProof/>
            <w:webHidden/>
          </w:rPr>
          <w:tab/>
        </w:r>
        <w:r>
          <w:rPr>
            <w:noProof/>
            <w:webHidden/>
          </w:rPr>
          <w:fldChar w:fldCharType="begin"/>
        </w:r>
        <w:r>
          <w:rPr>
            <w:noProof/>
            <w:webHidden/>
          </w:rPr>
          <w:instrText xml:space="preserve"> PAGEREF _Toc41832223 \h </w:instrText>
        </w:r>
        <w:r>
          <w:rPr>
            <w:noProof/>
            <w:webHidden/>
          </w:rPr>
        </w:r>
        <w:r>
          <w:rPr>
            <w:noProof/>
            <w:webHidden/>
          </w:rPr>
          <w:fldChar w:fldCharType="separate"/>
        </w:r>
        <w:r>
          <w:rPr>
            <w:noProof/>
            <w:webHidden/>
          </w:rPr>
          <w:t>8</w:t>
        </w:r>
        <w:r>
          <w:rPr>
            <w:noProof/>
            <w:webHidden/>
          </w:rPr>
          <w:fldChar w:fldCharType="end"/>
        </w:r>
      </w:hyperlink>
    </w:p>
    <w:p w14:paraId="119B9105" w14:textId="41255279" w:rsidR="004D1CAA" w:rsidRDefault="004D1CAA">
      <w:pPr>
        <w:pStyle w:val="TOC3"/>
        <w:tabs>
          <w:tab w:val="right" w:leader="dot" w:pos="9111"/>
        </w:tabs>
        <w:rPr>
          <w:rFonts w:asciiTheme="minorHAnsi" w:eastAsiaTheme="minorEastAsia" w:hAnsiTheme="minorHAnsi" w:cstheme="minorBidi"/>
          <w:noProof/>
          <w:sz w:val="22"/>
          <w:szCs w:val="22"/>
        </w:rPr>
      </w:pPr>
      <w:hyperlink w:anchor="_Toc41832224" w:history="1">
        <w:r w:rsidRPr="005F4C48">
          <w:rPr>
            <w:rStyle w:val="Hyperlink"/>
            <w:noProof/>
          </w:rPr>
          <w:t>3.3.6 Use Case Pause All Downloaders</w:t>
        </w:r>
        <w:r>
          <w:rPr>
            <w:noProof/>
            <w:webHidden/>
          </w:rPr>
          <w:tab/>
        </w:r>
        <w:r>
          <w:rPr>
            <w:noProof/>
            <w:webHidden/>
          </w:rPr>
          <w:fldChar w:fldCharType="begin"/>
        </w:r>
        <w:r>
          <w:rPr>
            <w:noProof/>
            <w:webHidden/>
          </w:rPr>
          <w:instrText xml:space="preserve"> PAGEREF _Toc41832224 \h </w:instrText>
        </w:r>
        <w:r>
          <w:rPr>
            <w:noProof/>
            <w:webHidden/>
          </w:rPr>
        </w:r>
        <w:r>
          <w:rPr>
            <w:noProof/>
            <w:webHidden/>
          </w:rPr>
          <w:fldChar w:fldCharType="separate"/>
        </w:r>
        <w:r>
          <w:rPr>
            <w:noProof/>
            <w:webHidden/>
          </w:rPr>
          <w:t>9</w:t>
        </w:r>
        <w:r>
          <w:rPr>
            <w:noProof/>
            <w:webHidden/>
          </w:rPr>
          <w:fldChar w:fldCharType="end"/>
        </w:r>
      </w:hyperlink>
    </w:p>
    <w:p w14:paraId="18173413" w14:textId="6DAED627" w:rsidR="004D1CAA" w:rsidRDefault="004D1CAA">
      <w:pPr>
        <w:pStyle w:val="TOC3"/>
        <w:tabs>
          <w:tab w:val="right" w:leader="dot" w:pos="9111"/>
        </w:tabs>
        <w:rPr>
          <w:rFonts w:asciiTheme="minorHAnsi" w:eastAsiaTheme="minorEastAsia" w:hAnsiTheme="minorHAnsi" w:cstheme="minorBidi"/>
          <w:noProof/>
          <w:sz w:val="22"/>
          <w:szCs w:val="22"/>
        </w:rPr>
      </w:pPr>
      <w:hyperlink w:anchor="_Toc41832225" w:history="1">
        <w:r w:rsidRPr="005F4C48">
          <w:rPr>
            <w:rStyle w:val="Hyperlink"/>
            <w:noProof/>
          </w:rPr>
          <w:t>3.3.7 Use Case Remove Downloader</w:t>
        </w:r>
        <w:r>
          <w:rPr>
            <w:noProof/>
            <w:webHidden/>
          </w:rPr>
          <w:tab/>
        </w:r>
        <w:r>
          <w:rPr>
            <w:noProof/>
            <w:webHidden/>
          </w:rPr>
          <w:fldChar w:fldCharType="begin"/>
        </w:r>
        <w:r>
          <w:rPr>
            <w:noProof/>
            <w:webHidden/>
          </w:rPr>
          <w:instrText xml:space="preserve"> PAGEREF _Toc41832225 \h </w:instrText>
        </w:r>
        <w:r>
          <w:rPr>
            <w:noProof/>
            <w:webHidden/>
          </w:rPr>
        </w:r>
        <w:r>
          <w:rPr>
            <w:noProof/>
            <w:webHidden/>
          </w:rPr>
          <w:fldChar w:fldCharType="separate"/>
        </w:r>
        <w:r>
          <w:rPr>
            <w:noProof/>
            <w:webHidden/>
          </w:rPr>
          <w:t>10</w:t>
        </w:r>
        <w:r>
          <w:rPr>
            <w:noProof/>
            <w:webHidden/>
          </w:rPr>
          <w:fldChar w:fldCharType="end"/>
        </w:r>
      </w:hyperlink>
    </w:p>
    <w:p w14:paraId="4D358CC7" w14:textId="08D5E739" w:rsidR="004D1CAA" w:rsidRDefault="004D1CAA">
      <w:pPr>
        <w:pStyle w:val="TOC3"/>
        <w:tabs>
          <w:tab w:val="right" w:leader="dot" w:pos="9111"/>
        </w:tabs>
        <w:rPr>
          <w:rFonts w:asciiTheme="minorHAnsi" w:eastAsiaTheme="minorEastAsia" w:hAnsiTheme="minorHAnsi" w:cstheme="minorBidi"/>
          <w:noProof/>
          <w:sz w:val="22"/>
          <w:szCs w:val="22"/>
        </w:rPr>
      </w:pPr>
      <w:hyperlink w:anchor="_Toc41832226" w:history="1">
        <w:r w:rsidRPr="005F4C48">
          <w:rPr>
            <w:rStyle w:val="Hyperlink"/>
            <w:noProof/>
          </w:rPr>
          <w:t>3.3.8 Use Case Remove All Downloaders</w:t>
        </w:r>
        <w:r>
          <w:rPr>
            <w:noProof/>
            <w:webHidden/>
          </w:rPr>
          <w:tab/>
        </w:r>
        <w:r>
          <w:rPr>
            <w:noProof/>
            <w:webHidden/>
          </w:rPr>
          <w:fldChar w:fldCharType="begin"/>
        </w:r>
        <w:r>
          <w:rPr>
            <w:noProof/>
            <w:webHidden/>
          </w:rPr>
          <w:instrText xml:space="preserve"> PAGEREF _Toc41832226 \h </w:instrText>
        </w:r>
        <w:r>
          <w:rPr>
            <w:noProof/>
            <w:webHidden/>
          </w:rPr>
        </w:r>
        <w:r>
          <w:rPr>
            <w:noProof/>
            <w:webHidden/>
          </w:rPr>
          <w:fldChar w:fldCharType="separate"/>
        </w:r>
        <w:r>
          <w:rPr>
            <w:noProof/>
            <w:webHidden/>
          </w:rPr>
          <w:t>11</w:t>
        </w:r>
        <w:r>
          <w:rPr>
            <w:noProof/>
            <w:webHidden/>
          </w:rPr>
          <w:fldChar w:fldCharType="end"/>
        </w:r>
      </w:hyperlink>
    </w:p>
    <w:p w14:paraId="45C381AE" w14:textId="2602A023" w:rsidR="00C75086" w:rsidRDefault="00C75086">
      <w:pPr>
        <w:spacing w:after="200" w:line="276" w:lineRule="auto"/>
        <w:rPr>
          <w:sz w:val="26"/>
          <w:szCs w:val="26"/>
        </w:rPr>
      </w:pPr>
      <w:r>
        <w:rPr>
          <w:sz w:val="26"/>
          <w:szCs w:val="26"/>
        </w:rPr>
        <w:fldChar w:fldCharType="end"/>
      </w:r>
    </w:p>
    <w:p w14:paraId="4CA094A2" w14:textId="4CB52DBA" w:rsidR="007B1A23" w:rsidRDefault="007B1A23">
      <w:pPr>
        <w:spacing w:after="200" w:line="276" w:lineRule="auto"/>
        <w:rPr>
          <w:sz w:val="26"/>
          <w:szCs w:val="26"/>
        </w:rPr>
      </w:pPr>
      <w:r>
        <w:rPr>
          <w:sz w:val="26"/>
          <w:szCs w:val="26"/>
        </w:rPr>
        <w:br w:type="page"/>
      </w:r>
    </w:p>
    <w:p w14:paraId="4772D5DB" w14:textId="259474D2" w:rsidR="007B1A23" w:rsidRPr="00880D36" w:rsidRDefault="007B1A23" w:rsidP="004A7C39">
      <w:pPr>
        <w:pStyle w:val="Chng"/>
      </w:pPr>
      <w:bookmarkStart w:id="4" w:name="_Toc41832208"/>
      <w:r w:rsidRPr="00880D36">
        <w:lastRenderedPageBreak/>
        <w:t>C</w:t>
      </w:r>
      <w:r w:rsidR="00CD13EC" w:rsidRPr="00880D36">
        <w:t>HƯƠNG 1</w:t>
      </w:r>
      <w:r w:rsidR="0064189C">
        <w:t xml:space="preserve"> – </w:t>
      </w:r>
      <w:r w:rsidR="00850765">
        <w:t>TỔNG QUAN</w:t>
      </w:r>
      <w:bookmarkEnd w:id="4"/>
    </w:p>
    <w:p w14:paraId="1B830595" w14:textId="33ECDD56" w:rsidR="00CD13EC" w:rsidRPr="0064189C" w:rsidRDefault="00CD13EC" w:rsidP="0064189C">
      <w:pPr>
        <w:pStyle w:val="Tiumccp1"/>
      </w:pPr>
      <w:bookmarkStart w:id="5" w:name="_Toc41832209"/>
      <w:r w:rsidRPr="0064189C">
        <w:t xml:space="preserve">1.1 </w:t>
      </w:r>
      <w:r w:rsidR="00850765">
        <w:t xml:space="preserve">Giới </w:t>
      </w:r>
      <w:r w:rsidR="000976CD">
        <w:t>T</w:t>
      </w:r>
      <w:r w:rsidR="00850765">
        <w:t xml:space="preserve">hiệu </w:t>
      </w:r>
      <w:r w:rsidR="000976CD">
        <w:t>Đ</w:t>
      </w:r>
      <w:r w:rsidR="00850765">
        <w:t xml:space="preserve">ề </w:t>
      </w:r>
      <w:r w:rsidR="000976CD">
        <w:t>T</w:t>
      </w:r>
      <w:r w:rsidR="00850765">
        <w:t>ài</w:t>
      </w:r>
      <w:bookmarkEnd w:id="5"/>
    </w:p>
    <w:p w14:paraId="71332E7D" w14:textId="4E62588D" w:rsidR="00CE1AF8" w:rsidRDefault="00850765" w:rsidP="00CE1AF8">
      <w:pPr>
        <w:pStyle w:val="Nidungvnbn"/>
      </w:pPr>
      <w:r>
        <w:t xml:space="preserve">Với sự phát triển của internet như hiện nay, chúng ta đã có thể tiết kiệm thời gian của mình khi gặp phải một số vấn đề khó khăn. Việc </w:t>
      </w:r>
      <w:r w:rsidR="00936EF9">
        <w:t>truyền tải</w:t>
      </w:r>
      <w:r>
        <w:t xml:space="preserve"> thông tin đã ngày càng được cải thiện và tốc độ càng nhanh hơn. </w:t>
      </w:r>
      <w:r w:rsidR="00936EF9">
        <w:t>Khi chúng ta có nhu cầu về dịch vụ như xem phim, chơi game điện tử, truyền tải tài liệu,… Chúng ta cần phải tải về những tập tin phục vụ cho những nhu cầu đó</w:t>
      </w:r>
      <w:r>
        <w:t xml:space="preserve">. Và như là đề tài mà </w:t>
      </w:r>
      <w:r w:rsidR="00936EF9">
        <w:t xml:space="preserve">nhóm </w:t>
      </w:r>
      <w:r>
        <w:t xml:space="preserve">em đã chọn, </w:t>
      </w:r>
      <w:r w:rsidR="00936EF9">
        <w:t xml:space="preserve">chúng </w:t>
      </w:r>
      <w:r>
        <w:t>em đã phân tích và thiết kế</w:t>
      </w:r>
      <w:r w:rsidR="00B55D4C">
        <w:t>, mô phỏng</w:t>
      </w:r>
      <w:r>
        <w:t xml:space="preserve"> ứng dụng </w:t>
      </w:r>
      <w:r w:rsidR="00936EF9">
        <w:t>tải đa luồng</w:t>
      </w:r>
      <w:r w:rsidR="00CE1AF8">
        <w:t>.</w:t>
      </w:r>
    </w:p>
    <w:p w14:paraId="7AB65572" w14:textId="17FCD43A" w:rsidR="00CE1AF8" w:rsidRDefault="001540B4" w:rsidP="00CE1AF8">
      <w:pPr>
        <w:pStyle w:val="Nidungvnbn"/>
        <w:ind w:firstLine="0"/>
      </w:pPr>
      <w:r>
        <w:tab/>
      </w:r>
      <w:r w:rsidR="00515D5D">
        <w:t xml:space="preserve">Trong tài liệu này, em </w:t>
      </w:r>
      <w:r w:rsidR="00B37848">
        <w:t>sẽ trình bày về việc phân tích và thiết kế hệ thống hỗ trợ du lịch. Các đề mục sẽ đi qua bao gồm:</w:t>
      </w:r>
    </w:p>
    <w:p w14:paraId="59666972" w14:textId="0CA79FC3" w:rsidR="00B37848" w:rsidRDefault="00B37848" w:rsidP="00CE1AF8">
      <w:pPr>
        <w:pStyle w:val="Nidungvnbn"/>
        <w:ind w:firstLine="0"/>
      </w:pPr>
      <w:r>
        <w:tab/>
        <w:t>- Đặc tả hệ thống.</w:t>
      </w:r>
    </w:p>
    <w:p w14:paraId="15A8C592" w14:textId="28C90B78" w:rsidR="00B37848" w:rsidRDefault="00B37848" w:rsidP="00CE1AF8">
      <w:pPr>
        <w:pStyle w:val="Nidungvnbn"/>
        <w:ind w:firstLine="0"/>
      </w:pPr>
      <w:r>
        <w:tab/>
        <w:t>- Yêu cầu chức năng, phi chức năng</w:t>
      </w:r>
    </w:p>
    <w:p w14:paraId="43C9D33C" w14:textId="21B47EDA" w:rsidR="00B37848" w:rsidRDefault="00B37848" w:rsidP="00CE1AF8">
      <w:pPr>
        <w:pStyle w:val="Nidungvnbn"/>
        <w:ind w:firstLine="0"/>
      </w:pPr>
      <w:r>
        <w:tab/>
        <w:t>- Actor chính và xác định các Use-case</w:t>
      </w:r>
    </w:p>
    <w:p w14:paraId="700AD9C9" w14:textId="02280FFA" w:rsidR="009A54F7" w:rsidRDefault="00B37848" w:rsidP="00B67F49">
      <w:pPr>
        <w:pStyle w:val="Nidungvnbn"/>
        <w:ind w:firstLine="0"/>
      </w:pPr>
      <w:r>
        <w:tab/>
        <w:t>- Sơ đồ Use-case và đặc tả Use-case</w:t>
      </w:r>
    </w:p>
    <w:p w14:paraId="70BF862B" w14:textId="1CA6E163" w:rsidR="00426000" w:rsidRDefault="008B12AC" w:rsidP="008B12AC">
      <w:pPr>
        <w:pStyle w:val="Nidungvnbn"/>
      </w:pPr>
      <w:r>
        <w:t>Đ</w:t>
      </w:r>
      <w:r w:rsidR="00426000" w:rsidRPr="008B12AC">
        <w:t>ồ án</w:t>
      </w:r>
      <w:r w:rsidR="00936EF9">
        <w:t xml:space="preserve"> này</w:t>
      </w:r>
      <w:r w:rsidR="00426000" w:rsidRPr="008B12AC">
        <w:t xml:space="preserve"> đã </w:t>
      </w:r>
      <w:r w:rsidR="00AA5880">
        <w:t>sử dụng</w:t>
      </w:r>
      <w:r w:rsidR="00426000" w:rsidRPr="008B12AC">
        <w:t xml:space="preserve"> thư </w:t>
      </w:r>
      <w:r w:rsidR="00936EF9">
        <w:t>WinForm để thiết kế, cũng như những thư viện có sẵn trong C#</w:t>
      </w:r>
      <w:r w:rsidR="00426000" w:rsidRPr="008B12AC">
        <w:t>.</w:t>
      </w:r>
    </w:p>
    <w:p w14:paraId="346A0DB6" w14:textId="639CD07D" w:rsidR="00AD253D" w:rsidRDefault="00AD253D">
      <w:pPr>
        <w:spacing w:after="200" w:line="276" w:lineRule="auto"/>
        <w:rPr>
          <w:sz w:val="26"/>
          <w:szCs w:val="26"/>
        </w:rPr>
      </w:pPr>
      <w:r>
        <w:rPr>
          <w:sz w:val="26"/>
          <w:szCs w:val="26"/>
        </w:rPr>
        <w:br w:type="page"/>
      </w:r>
    </w:p>
    <w:p w14:paraId="1A08AEEC" w14:textId="310F42C5" w:rsidR="007B1A23" w:rsidRPr="004A7C39" w:rsidRDefault="00453AB1" w:rsidP="004A7C39">
      <w:pPr>
        <w:pStyle w:val="Chng"/>
      </w:pPr>
      <w:bookmarkStart w:id="6" w:name="_Toc41832210"/>
      <w:r w:rsidRPr="004A7C39">
        <w:lastRenderedPageBreak/>
        <w:t>CHƯƠNG 2</w:t>
      </w:r>
      <w:r w:rsidR="00024496">
        <w:t xml:space="preserve"> – </w:t>
      </w:r>
      <w:r w:rsidR="003761B7">
        <w:t>PHÂN TÍCH HỆ THỐNG</w:t>
      </w:r>
      <w:bookmarkEnd w:id="6"/>
    </w:p>
    <w:p w14:paraId="4D6285BB" w14:textId="1582F1C9" w:rsidR="00024496" w:rsidRDefault="005C2949" w:rsidP="00024496">
      <w:pPr>
        <w:pStyle w:val="Tiumccp1"/>
      </w:pPr>
      <w:bookmarkStart w:id="7" w:name="_Toc41832211"/>
      <w:r>
        <w:t>2</w:t>
      </w:r>
      <w:r w:rsidR="00024496">
        <w:t xml:space="preserve">.1 </w:t>
      </w:r>
      <w:r w:rsidR="00167344">
        <w:t>Đặc tả hệ thống</w:t>
      </w:r>
      <w:bookmarkEnd w:id="7"/>
    </w:p>
    <w:p w14:paraId="57B13CE9" w14:textId="4E818CE9" w:rsidR="00CE5555" w:rsidRDefault="00011421" w:rsidP="00CE5555">
      <w:pPr>
        <w:pStyle w:val="Nidungvnbn"/>
      </w:pPr>
      <w:r>
        <w:t xml:space="preserve">Ứng dụng này được thiết kế gồm một actor chính là User và </w:t>
      </w:r>
      <w:r w:rsidR="00706EE8">
        <w:t>quy trình hoạt động của ứng dụng sẽ như sau:</w:t>
      </w:r>
    </w:p>
    <w:p w14:paraId="5B079984" w14:textId="1F2C1944" w:rsidR="003F1EDE" w:rsidRDefault="003F1EDE" w:rsidP="003F1EDE">
      <w:pPr>
        <w:pStyle w:val="Nidungvnbn"/>
      </w:pPr>
      <w:r>
        <w:t>Giao diện chính gồm các chức năng như: Add New Download, Resume, Resume All</w:t>
      </w:r>
      <w:r w:rsidR="00D554DE">
        <w:t>, Pause, Pause All</w:t>
      </w:r>
      <w:r>
        <w:t>, Remove, Remove All</w:t>
      </w:r>
    </w:p>
    <w:p w14:paraId="6F40EC32" w14:textId="030102EC" w:rsidR="00CE5555" w:rsidRDefault="00B50478" w:rsidP="00024496">
      <w:pPr>
        <w:pStyle w:val="Nidungvnbn"/>
      </w:pPr>
      <w:r>
        <w:t xml:space="preserve">Khi người dùng mở ứng dụng, </w:t>
      </w:r>
      <w:r w:rsidR="00936EF9">
        <w:t>người dùng có thể xem những file mà mình đã tải về trên giao diện chính</w:t>
      </w:r>
      <w:r w:rsidR="00E70EA7">
        <w:t xml:space="preserve"> và danh sách các chức năng đã liệt kê</w:t>
      </w:r>
      <w:r w:rsidR="00BE4C9E">
        <w:t>.</w:t>
      </w:r>
    </w:p>
    <w:p w14:paraId="58D9BDB9" w14:textId="79D2180C" w:rsidR="00E70EA7" w:rsidRDefault="00E70EA7" w:rsidP="00024496">
      <w:pPr>
        <w:pStyle w:val="Nidungvnbn"/>
      </w:pPr>
      <w:r>
        <w:t>Khi người dùng nhấn vào Add New Download, nếu người dùng đã copy link download, ứng dụng sẽ tự động lấy link từ clipboard, tên file và thư mục lưu trữ sẽ để mặc định (người dùng có thể điều chỉnh như ý muốn); ngược lại người dùng paste link, đặt tên cho file và chọn thư mục lưu trữ.</w:t>
      </w:r>
    </w:p>
    <w:p w14:paraId="0BF1761B" w14:textId="6C3368F7" w:rsidR="00D554DE" w:rsidRDefault="00D554DE" w:rsidP="00024496">
      <w:pPr>
        <w:pStyle w:val="Nidungvnbn"/>
      </w:pPr>
      <w:r>
        <w:t>Khi một file đang được tải về, người dùng có thể nhấn Pause để dừng file đang tải, ngoài ra, có thể chọn Pause All để dừng hết tất cả các tệp đang được tải.</w:t>
      </w:r>
    </w:p>
    <w:p w14:paraId="0B4EB0AA" w14:textId="08EABE95" w:rsidR="00D554DE" w:rsidRDefault="00D554DE" w:rsidP="00024496">
      <w:pPr>
        <w:pStyle w:val="Nidungvnbn"/>
      </w:pPr>
      <w:r>
        <w:t>Để tiếp tục tải file đã dừng, chọn Resume</w:t>
      </w:r>
      <w:r w:rsidR="00F91FF0">
        <w:t>, ngoài ra, chọn Resume All để tiếp tải tất cả các tệp đang tạm dừng.</w:t>
      </w:r>
    </w:p>
    <w:p w14:paraId="309E0178" w14:textId="5CB4692F" w:rsidR="00F91FF0" w:rsidRDefault="00F91FF0" w:rsidP="00024496">
      <w:pPr>
        <w:pStyle w:val="Nidungvnbn"/>
      </w:pPr>
      <w:r>
        <w:t>Chọn Remove nếu muốn xóa một tệp đang được download</w:t>
      </w:r>
      <w:r w:rsidR="003C49C5">
        <w:t>; chọn Remove All nếu muốn xóa hết tất cả những file đang được download</w:t>
      </w:r>
    </w:p>
    <w:p w14:paraId="3AAD4C00" w14:textId="356807DC" w:rsidR="00A328A3" w:rsidRDefault="005C2949" w:rsidP="00A328A3">
      <w:pPr>
        <w:pStyle w:val="Tiumccp1"/>
      </w:pPr>
      <w:bookmarkStart w:id="8" w:name="_Toc41832212"/>
      <w:r>
        <w:t>2</w:t>
      </w:r>
      <w:r w:rsidR="00A328A3">
        <w:t>.2 Xác định yêu cầu chức năng và yêu cầu phi chức năng</w:t>
      </w:r>
      <w:bookmarkEnd w:id="8"/>
    </w:p>
    <w:p w14:paraId="6041A585" w14:textId="6E96525F" w:rsidR="00224EDE" w:rsidRDefault="005C2949" w:rsidP="005C2949">
      <w:pPr>
        <w:pStyle w:val="Tiumccp2"/>
      </w:pPr>
      <w:bookmarkStart w:id="9" w:name="_Toc41832213"/>
      <w:r>
        <w:t>2</w:t>
      </w:r>
      <w:r w:rsidR="00224EDE">
        <w:t>.</w:t>
      </w:r>
      <w:r w:rsidR="004C5AD1">
        <w:t>2</w:t>
      </w:r>
      <w:r w:rsidR="00224EDE">
        <w:t>.1</w:t>
      </w:r>
      <w:r w:rsidR="00224EDE" w:rsidRPr="00B10E7E">
        <w:t xml:space="preserve"> </w:t>
      </w:r>
      <w:r w:rsidR="004C5AD1">
        <w:t>Yêu cầu chức năng</w:t>
      </w:r>
      <w:bookmarkEnd w:id="9"/>
    </w:p>
    <w:p w14:paraId="46C26D77" w14:textId="58C5C6BA" w:rsidR="00FD2288" w:rsidRDefault="005C2949" w:rsidP="00FD2288">
      <w:pPr>
        <w:pStyle w:val="Tiumccp2"/>
      </w:pPr>
      <w:bookmarkStart w:id="10" w:name="_Toc41832214"/>
      <w:r>
        <w:t>2</w:t>
      </w:r>
      <w:r w:rsidR="00FD2288">
        <w:t>.2.</w:t>
      </w:r>
      <w:r w:rsidR="000F051B">
        <w:t>2</w:t>
      </w:r>
      <w:r w:rsidR="00FD2288" w:rsidRPr="00B10E7E">
        <w:t xml:space="preserve"> </w:t>
      </w:r>
      <w:r w:rsidR="00FD2288">
        <w:t xml:space="preserve">Yêu cầu </w:t>
      </w:r>
      <w:r w:rsidR="005B03A2">
        <w:t xml:space="preserve">phi </w:t>
      </w:r>
      <w:r w:rsidR="00FD2288">
        <w:t>chức năng</w:t>
      </w:r>
      <w:bookmarkEnd w:id="10"/>
    </w:p>
    <w:p w14:paraId="386A1C4D" w14:textId="77777777" w:rsidR="003C49C5" w:rsidRDefault="003C49C5">
      <w:pPr>
        <w:spacing w:after="200" w:line="276" w:lineRule="auto"/>
        <w:rPr>
          <w:b/>
          <w:sz w:val="32"/>
          <w:szCs w:val="32"/>
        </w:rPr>
      </w:pPr>
      <w:r>
        <w:br w:type="page"/>
      </w:r>
    </w:p>
    <w:p w14:paraId="711B7DDE" w14:textId="10341083" w:rsidR="00453AB1" w:rsidRPr="00453AB1" w:rsidRDefault="00453AB1" w:rsidP="004A7C39">
      <w:pPr>
        <w:pStyle w:val="Chng"/>
      </w:pPr>
      <w:bookmarkStart w:id="11" w:name="_Toc41832215"/>
      <w:r w:rsidRPr="00453AB1">
        <w:lastRenderedPageBreak/>
        <w:t>CHƯƠNG 3</w:t>
      </w:r>
      <w:r w:rsidR="004A7C39">
        <w:t xml:space="preserve"> –</w:t>
      </w:r>
      <w:r w:rsidR="00024496">
        <w:t xml:space="preserve"> </w:t>
      </w:r>
      <w:r w:rsidR="002C6CDD">
        <w:t>THIẾT KẾ HỆ THỐNG</w:t>
      </w:r>
      <w:bookmarkEnd w:id="11"/>
    </w:p>
    <w:p w14:paraId="324EFFD8" w14:textId="51450207" w:rsidR="00453AB1" w:rsidRDefault="00CA1C39" w:rsidP="00CA1C39">
      <w:pPr>
        <w:pStyle w:val="Tiumccp1"/>
      </w:pPr>
      <w:bookmarkStart w:id="12" w:name="_Toc41832216"/>
      <w:r>
        <w:t xml:space="preserve">3.1 </w:t>
      </w:r>
      <w:r w:rsidR="00456F0B">
        <w:t>Xác định Actor và các Use-case của ứng dụng</w:t>
      </w:r>
      <w:bookmarkEnd w:id="12"/>
    </w:p>
    <w:p w14:paraId="488EC349" w14:textId="2BA4DF49" w:rsidR="00C96F39" w:rsidRDefault="0002529C" w:rsidP="007C14C3">
      <w:pPr>
        <w:pStyle w:val="Nidungvnbn"/>
      </w:pPr>
      <w:r>
        <w:t>Ứng dụng gồm có 1 actor chính là User</w:t>
      </w:r>
    </w:p>
    <w:p w14:paraId="2D4E0DA5" w14:textId="0DEE74BC" w:rsidR="0002529C" w:rsidRDefault="0002529C" w:rsidP="0002529C">
      <w:pPr>
        <w:pStyle w:val="Nidungvnbn"/>
      </w:pPr>
      <w:r>
        <w:t>Các Use-case của ứng dụng sau khi phân tích bao gồm:</w:t>
      </w:r>
    </w:p>
    <w:p w14:paraId="26AA9885" w14:textId="77777777" w:rsidR="00982D5B" w:rsidRDefault="00982D5B" w:rsidP="00071567">
      <w:pPr>
        <w:pStyle w:val="Nidungvnbn"/>
        <w:sectPr w:rsidR="00982D5B" w:rsidSect="00A67B73">
          <w:headerReference w:type="default" r:id="rId11"/>
          <w:pgSz w:w="12240" w:h="15840"/>
          <w:pgMar w:top="1985" w:right="1134" w:bottom="1530" w:left="1985" w:header="720" w:footer="720" w:gutter="0"/>
          <w:pgNumType w:start="1"/>
          <w:cols w:space="720"/>
          <w:docGrid w:linePitch="360"/>
        </w:sectPr>
      </w:pPr>
    </w:p>
    <w:p w14:paraId="3D323086" w14:textId="7381D3A2" w:rsidR="00071567" w:rsidRDefault="00FD5753" w:rsidP="009C12BB">
      <w:pPr>
        <w:pStyle w:val="Nidungvnbn"/>
        <w:numPr>
          <w:ilvl w:val="0"/>
          <w:numId w:val="14"/>
        </w:numPr>
        <w:ind w:right="-5"/>
        <w:jc w:val="left"/>
      </w:pPr>
      <w:r>
        <w:t>Add New Location</w:t>
      </w:r>
    </w:p>
    <w:p w14:paraId="36CE23F8" w14:textId="168CA1D4" w:rsidR="00071567" w:rsidRDefault="00FD5753" w:rsidP="009C12BB">
      <w:pPr>
        <w:pStyle w:val="Nidungvnbn"/>
        <w:numPr>
          <w:ilvl w:val="0"/>
          <w:numId w:val="14"/>
        </w:numPr>
        <w:ind w:right="-5"/>
        <w:jc w:val="left"/>
      </w:pPr>
      <w:r>
        <w:t>Resume Downloader</w:t>
      </w:r>
    </w:p>
    <w:p w14:paraId="559984B7" w14:textId="72EC88F9" w:rsidR="00AD74F7" w:rsidRDefault="00FD5753" w:rsidP="009C12BB">
      <w:pPr>
        <w:pStyle w:val="Nidungvnbn"/>
        <w:numPr>
          <w:ilvl w:val="0"/>
          <w:numId w:val="14"/>
        </w:numPr>
        <w:ind w:right="-5"/>
        <w:jc w:val="left"/>
      </w:pPr>
      <w:r>
        <w:t>Resume All Downloader</w:t>
      </w:r>
    </w:p>
    <w:p w14:paraId="1ADE5D51" w14:textId="6BE99E47" w:rsidR="00071567" w:rsidRDefault="00FD5753" w:rsidP="009C12BB">
      <w:pPr>
        <w:pStyle w:val="Nidungvnbn"/>
        <w:numPr>
          <w:ilvl w:val="0"/>
          <w:numId w:val="14"/>
        </w:numPr>
        <w:ind w:right="-5"/>
        <w:jc w:val="left"/>
      </w:pPr>
      <w:r>
        <w:t>Pause Downloader</w:t>
      </w:r>
    </w:p>
    <w:p w14:paraId="08C6C791" w14:textId="5278493E" w:rsidR="00FD5753" w:rsidRDefault="00FD5753" w:rsidP="00FD5753">
      <w:pPr>
        <w:pStyle w:val="Nidungvnbn"/>
        <w:numPr>
          <w:ilvl w:val="0"/>
          <w:numId w:val="14"/>
        </w:numPr>
        <w:ind w:right="-5"/>
        <w:jc w:val="left"/>
      </w:pPr>
      <w:r>
        <w:t xml:space="preserve">Pause </w:t>
      </w:r>
      <w:r>
        <w:t xml:space="preserve">All </w:t>
      </w:r>
      <w:r>
        <w:t>Downloader</w:t>
      </w:r>
    </w:p>
    <w:p w14:paraId="438BD761" w14:textId="22243A74" w:rsidR="00FD5753" w:rsidRDefault="00FD5753" w:rsidP="00FD5753">
      <w:pPr>
        <w:pStyle w:val="Nidungvnbn"/>
        <w:numPr>
          <w:ilvl w:val="0"/>
          <w:numId w:val="14"/>
        </w:numPr>
        <w:ind w:right="-5"/>
        <w:jc w:val="left"/>
      </w:pPr>
      <w:r>
        <w:t>Remove Downloader</w:t>
      </w:r>
    </w:p>
    <w:p w14:paraId="5786A40C" w14:textId="50195716" w:rsidR="00307820" w:rsidRPr="00FD5753" w:rsidRDefault="00071567" w:rsidP="00FD5753">
      <w:pPr>
        <w:pStyle w:val="Nidungvnbn"/>
        <w:numPr>
          <w:ilvl w:val="0"/>
          <w:numId w:val="14"/>
        </w:numPr>
        <w:ind w:right="-5"/>
        <w:jc w:val="left"/>
      </w:pPr>
      <w:r>
        <w:t>Remove</w:t>
      </w:r>
      <w:r w:rsidR="00FD5753">
        <w:t xml:space="preserve"> All </w:t>
      </w:r>
      <w:r w:rsidR="00FD5753">
        <w:t>Downloader</w:t>
      </w:r>
      <w:r w:rsidR="00C96F39">
        <w:br w:type="page"/>
      </w:r>
    </w:p>
    <w:p w14:paraId="083DB8F4" w14:textId="1BE32D06" w:rsidR="00FD5753" w:rsidRDefault="004D1CAA" w:rsidP="009C12BB">
      <w:pPr>
        <w:pStyle w:val="Tiumccp1"/>
      </w:pPr>
      <w:bookmarkStart w:id="13" w:name="_Toc41832217"/>
      <w:r>
        <w:rPr>
          <w:noProof/>
        </w:rPr>
        <w:lastRenderedPageBreak/>
        <w:drawing>
          <wp:anchor distT="0" distB="0" distL="114300" distR="114300" simplePos="0" relativeHeight="251658240" behindDoc="0" locked="0" layoutInCell="1" allowOverlap="1" wp14:anchorId="2D966446" wp14:editId="7542ED55">
            <wp:simplePos x="0" y="0"/>
            <wp:positionH relativeFrom="margin">
              <wp:align>left</wp:align>
            </wp:positionH>
            <wp:positionV relativeFrom="paragraph">
              <wp:posOffset>484505</wp:posOffset>
            </wp:positionV>
            <wp:extent cx="5791200" cy="25679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2567940"/>
                    </a:xfrm>
                    <a:prstGeom prst="rect">
                      <a:avLst/>
                    </a:prstGeom>
                    <a:noFill/>
                    <a:ln>
                      <a:noFill/>
                    </a:ln>
                  </pic:spPr>
                </pic:pic>
              </a:graphicData>
            </a:graphic>
          </wp:anchor>
        </w:drawing>
      </w:r>
      <w:r w:rsidR="009C12BB">
        <w:t>3.</w:t>
      </w:r>
      <w:r w:rsidR="00C015A4">
        <w:t>2</w:t>
      </w:r>
      <w:r w:rsidR="009C12BB">
        <w:t xml:space="preserve"> </w:t>
      </w:r>
      <w:r w:rsidR="00516661">
        <w:t>Sơ đồ Use Case</w:t>
      </w:r>
      <w:bookmarkEnd w:id="13"/>
    </w:p>
    <w:p w14:paraId="0F88A60E" w14:textId="10941480" w:rsidR="009C12BB" w:rsidRDefault="009C12BB" w:rsidP="009C12BB">
      <w:pPr>
        <w:pStyle w:val="Tiumccp1"/>
      </w:pPr>
    </w:p>
    <w:p w14:paraId="03AECBAA" w14:textId="7A7C5756" w:rsidR="005819EA" w:rsidRDefault="005819EA" w:rsidP="009C12BB">
      <w:pPr>
        <w:pStyle w:val="Tiumccp1"/>
      </w:pPr>
      <w:bookmarkStart w:id="14" w:name="_Toc41832218"/>
      <w:r>
        <w:t>3.3 Đặc tả Use Case</w:t>
      </w:r>
      <w:bookmarkEnd w:id="14"/>
    </w:p>
    <w:p w14:paraId="0F2F7289" w14:textId="17A3F1B1" w:rsidR="007B0459" w:rsidRDefault="007B0459" w:rsidP="007B0459">
      <w:pPr>
        <w:pStyle w:val="Nidungvnbn"/>
      </w:pPr>
      <w:r>
        <w:t xml:space="preserve">Phần này, </w:t>
      </w:r>
      <w:r w:rsidR="00FD5753">
        <w:t xml:space="preserve">chúng </w:t>
      </w:r>
      <w:r>
        <w:t xml:space="preserve">em xin trình bày về các đặc tả của những use case chính trong </w:t>
      </w:r>
      <w:r w:rsidR="00FD5753">
        <w:t>ứng</w:t>
      </w:r>
      <w:r>
        <w:t>.</w:t>
      </w:r>
    </w:p>
    <w:p w14:paraId="34517D46" w14:textId="4E996835" w:rsidR="005368AF" w:rsidRDefault="005368AF" w:rsidP="005368AF">
      <w:pPr>
        <w:pStyle w:val="Tiumccp2"/>
      </w:pPr>
      <w:bookmarkStart w:id="15" w:name="_Toc41832219"/>
      <w:r>
        <w:t>3.3.</w:t>
      </w:r>
      <w:r w:rsidR="009D7FF6">
        <w:t>1</w:t>
      </w:r>
      <w:r>
        <w:t xml:space="preserve"> Use Case </w:t>
      </w:r>
      <w:r w:rsidR="004767BA">
        <w:t>View Downloaders</w:t>
      </w:r>
      <w:bookmarkEnd w:id="15"/>
    </w:p>
    <w:tbl>
      <w:tblPr>
        <w:tblStyle w:val="TableGrid"/>
        <w:tblW w:w="0" w:type="auto"/>
        <w:tblLook w:val="04A0" w:firstRow="1" w:lastRow="0" w:firstColumn="1" w:lastColumn="0" w:noHBand="0" w:noVBand="1"/>
      </w:tblPr>
      <w:tblGrid>
        <w:gridCol w:w="3145"/>
        <w:gridCol w:w="5966"/>
      </w:tblGrid>
      <w:tr w:rsidR="004767BA" w14:paraId="245856D4" w14:textId="77777777" w:rsidTr="00326DD2">
        <w:tc>
          <w:tcPr>
            <w:tcW w:w="3145" w:type="dxa"/>
          </w:tcPr>
          <w:p w14:paraId="2FB19BF9" w14:textId="77777777" w:rsidR="004767BA" w:rsidRPr="00BD0243" w:rsidRDefault="004767BA" w:rsidP="00326DD2">
            <w:pPr>
              <w:pStyle w:val="Nidungvnbn"/>
              <w:ind w:firstLine="0"/>
              <w:rPr>
                <w:b/>
                <w:bCs/>
              </w:rPr>
            </w:pPr>
            <w:r w:rsidRPr="00BD0243">
              <w:rPr>
                <w:b/>
                <w:bCs/>
              </w:rPr>
              <w:t>Use Case Name</w:t>
            </w:r>
          </w:p>
        </w:tc>
        <w:tc>
          <w:tcPr>
            <w:tcW w:w="5966" w:type="dxa"/>
          </w:tcPr>
          <w:p w14:paraId="4BB97207" w14:textId="18BF9FD8" w:rsidR="004767BA" w:rsidRPr="00BD0243" w:rsidRDefault="00B73E0C" w:rsidP="00326DD2">
            <w:pPr>
              <w:pStyle w:val="Nidungvnbn"/>
              <w:ind w:hanging="24"/>
            </w:pPr>
            <w:r>
              <w:t>View Downloaders</w:t>
            </w:r>
          </w:p>
        </w:tc>
      </w:tr>
      <w:tr w:rsidR="004767BA" w14:paraId="7F1C4F06" w14:textId="77777777" w:rsidTr="00326DD2">
        <w:tc>
          <w:tcPr>
            <w:tcW w:w="3145" w:type="dxa"/>
          </w:tcPr>
          <w:p w14:paraId="6C07C626" w14:textId="77777777" w:rsidR="004767BA" w:rsidRPr="00BD0243" w:rsidRDefault="004767BA" w:rsidP="00326DD2">
            <w:pPr>
              <w:pStyle w:val="Nidungvnbn"/>
              <w:ind w:firstLine="0"/>
              <w:rPr>
                <w:b/>
                <w:bCs/>
              </w:rPr>
            </w:pPr>
            <w:r w:rsidRPr="00BD0243">
              <w:rPr>
                <w:b/>
                <w:bCs/>
              </w:rPr>
              <w:t>Use Case ID</w:t>
            </w:r>
          </w:p>
        </w:tc>
        <w:tc>
          <w:tcPr>
            <w:tcW w:w="5966" w:type="dxa"/>
          </w:tcPr>
          <w:p w14:paraId="0149966C" w14:textId="0A4E19F9" w:rsidR="004767BA" w:rsidRPr="00BD0243" w:rsidRDefault="004767BA" w:rsidP="00326DD2">
            <w:pPr>
              <w:pStyle w:val="Nidungvnbn"/>
              <w:ind w:hanging="24"/>
            </w:pPr>
            <w:r>
              <w:t>UC00</w:t>
            </w:r>
            <w:r w:rsidR="006320F5">
              <w:t>1</w:t>
            </w:r>
          </w:p>
        </w:tc>
      </w:tr>
      <w:tr w:rsidR="004767BA" w14:paraId="32AC0B76" w14:textId="77777777" w:rsidTr="00326DD2">
        <w:tc>
          <w:tcPr>
            <w:tcW w:w="3145" w:type="dxa"/>
          </w:tcPr>
          <w:p w14:paraId="7C10964F" w14:textId="77777777" w:rsidR="004767BA" w:rsidRPr="00BD0243" w:rsidRDefault="004767BA" w:rsidP="00326DD2">
            <w:pPr>
              <w:pStyle w:val="Nidungvnbn"/>
              <w:ind w:firstLine="0"/>
              <w:rPr>
                <w:b/>
                <w:bCs/>
              </w:rPr>
            </w:pPr>
            <w:r w:rsidRPr="00BD0243">
              <w:rPr>
                <w:b/>
                <w:bCs/>
              </w:rPr>
              <w:t>Use Case Description</w:t>
            </w:r>
          </w:p>
        </w:tc>
        <w:tc>
          <w:tcPr>
            <w:tcW w:w="5966" w:type="dxa"/>
          </w:tcPr>
          <w:p w14:paraId="2363471E" w14:textId="02F83DE6" w:rsidR="004767BA" w:rsidRPr="005C3629" w:rsidRDefault="004767BA" w:rsidP="00326DD2">
            <w:pPr>
              <w:pStyle w:val="Nidungvnbn"/>
              <w:ind w:firstLine="0"/>
            </w:pPr>
            <w:r>
              <w:t xml:space="preserve">Là người dùng, tôi có thể </w:t>
            </w:r>
            <w:r w:rsidR="00F90B56">
              <w:t>xem quản lý những tệp tin đã, đang tải về, đang tạm dừng</w:t>
            </w:r>
          </w:p>
        </w:tc>
      </w:tr>
      <w:tr w:rsidR="004767BA" w14:paraId="73A71498" w14:textId="77777777" w:rsidTr="00326DD2">
        <w:tc>
          <w:tcPr>
            <w:tcW w:w="3145" w:type="dxa"/>
          </w:tcPr>
          <w:p w14:paraId="0D40853D" w14:textId="77777777" w:rsidR="004767BA" w:rsidRPr="00BD0243" w:rsidRDefault="004767BA" w:rsidP="00326DD2">
            <w:pPr>
              <w:pStyle w:val="Nidungvnbn"/>
              <w:ind w:firstLine="0"/>
              <w:rPr>
                <w:b/>
                <w:bCs/>
              </w:rPr>
            </w:pPr>
            <w:r w:rsidRPr="00BD0243">
              <w:rPr>
                <w:b/>
                <w:bCs/>
              </w:rPr>
              <w:t>Actor</w:t>
            </w:r>
          </w:p>
        </w:tc>
        <w:tc>
          <w:tcPr>
            <w:tcW w:w="5966" w:type="dxa"/>
          </w:tcPr>
          <w:p w14:paraId="7F4420B1" w14:textId="77777777" w:rsidR="004767BA" w:rsidRPr="00BD0243" w:rsidRDefault="004767BA" w:rsidP="00326DD2">
            <w:pPr>
              <w:pStyle w:val="Nidungvnbn"/>
              <w:ind w:hanging="24"/>
            </w:pPr>
            <w:r>
              <w:t>User</w:t>
            </w:r>
          </w:p>
        </w:tc>
      </w:tr>
      <w:tr w:rsidR="004767BA" w14:paraId="629CC39A" w14:textId="77777777" w:rsidTr="00326DD2">
        <w:tc>
          <w:tcPr>
            <w:tcW w:w="3145" w:type="dxa"/>
          </w:tcPr>
          <w:p w14:paraId="6BCDF371" w14:textId="77777777" w:rsidR="004767BA" w:rsidRPr="00BD0243" w:rsidRDefault="004767BA" w:rsidP="00326DD2">
            <w:pPr>
              <w:pStyle w:val="Nidungvnbn"/>
              <w:ind w:firstLine="0"/>
              <w:rPr>
                <w:b/>
                <w:bCs/>
              </w:rPr>
            </w:pPr>
            <w:r w:rsidRPr="00BD0243">
              <w:rPr>
                <w:b/>
                <w:bCs/>
              </w:rPr>
              <w:t>Priority</w:t>
            </w:r>
          </w:p>
        </w:tc>
        <w:tc>
          <w:tcPr>
            <w:tcW w:w="5966" w:type="dxa"/>
          </w:tcPr>
          <w:p w14:paraId="5701295D" w14:textId="77777777" w:rsidR="004767BA" w:rsidRPr="00BD0243" w:rsidRDefault="004767BA" w:rsidP="00326DD2">
            <w:pPr>
              <w:pStyle w:val="Nidungvnbn"/>
              <w:ind w:hanging="24"/>
            </w:pPr>
            <w:r>
              <w:t>Must Have</w:t>
            </w:r>
          </w:p>
        </w:tc>
      </w:tr>
      <w:tr w:rsidR="004767BA" w14:paraId="35015D80" w14:textId="77777777" w:rsidTr="00326DD2">
        <w:tc>
          <w:tcPr>
            <w:tcW w:w="3145" w:type="dxa"/>
          </w:tcPr>
          <w:p w14:paraId="3308DD96" w14:textId="77777777" w:rsidR="004767BA" w:rsidRPr="00BD0243" w:rsidRDefault="004767BA" w:rsidP="00326DD2">
            <w:pPr>
              <w:pStyle w:val="Nidungvnbn"/>
              <w:ind w:firstLine="0"/>
              <w:rPr>
                <w:b/>
                <w:bCs/>
              </w:rPr>
            </w:pPr>
            <w:r w:rsidRPr="00BD0243">
              <w:rPr>
                <w:b/>
                <w:bCs/>
              </w:rPr>
              <w:t>Trigger</w:t>
            </w:r>
          </w:p>
        </w:tc>
        <w:tc>
          <w:tcPr>
            <w:tcW w:w="5966" w:type="dxa"/>
          </w:tcPr>
          <w:p w14:paraId="762999E2" w14:textId="77777777" w:rsidR="004767BA" w:rsidRPr="00BD0243" w:rsidRDefault="004767BA" w:rsidP="00326DD2">
            <w:pPr>
              <w:pStyle w:val="Nidungvnbn"/>
              <w:ind w:hanging="24"/>
            </w:pPr>
          </w:p>
        </w:tc>
      </w:tr>
      <w:tr w:rsidR="004767BA" w14:paraId="72D4411E" w14:textId="77777777" w:rsidTr="00326DD2">
        <w:tc>
          <w:tcPr>
            <w:tcW w:w="3145" w:type="dxa"/>
          </w:tcPr>
          <w:p w14:paraId="106CCEA5" w14:textId="77777777" w:rsidR="004767BA" w:rsidRPr="00BD0243" w:rsidRDefault="004767BA" w:rsidP="00326DD2">
            <w:pPr>
              <w:pStyle w:val="Nidungvnbn"/>
              <w:ind w:firstLine="0"/>
              <w:rPr>
                <w:b/>
                <w:bCs/>
              </w:rPr>
            </w:pPr>
            <w:r w:rsidRPr="00BD0243">
              <w:rPr>
                <w:b/>
                <w:bCs/>
              </w:rPr>
              <w:t>Pre-Condition</w:t>
            </w:r>
          </w:p>
        </w:tc>
        <w:tc>
          <w:tcPr>
            <w:tcW w:w="5966" w:type="dxa"/>
          </w:tcPr>
          <w:p w14:paraId="39404CEF" w14:textId="48856B70" w:rsidR="004767BA" w:rsidRPr="00BD0243" w:rsidRDefault="004767BA" w:rsidP="00326DD2">
            <w:pPr>
              <w:pStyle w:val="Nidungvnbn"/>
              <w:ind w:hanging="24"/>
            </w:pPr>
          </w:p>
        </w:tc>
      </w:tr>
      <w:tr w:rsidR="004767BA" w14:paraId="2D963DEB" w14:textId="77777777" w:rsidTr="00326DD2">
        <w:tc>
          <w:tcPr>
            <w:tcW w:w="3145" w:type="dxa"/>
          </w:tcPr>
          <w:p w14:paraId="53D30300" w14:textId="77777777" w:rsidR="004767BA" w:rsidRPr="00BD0243" w:rsidRDefault="004767BA" w:rsidP="00326DD2">
            <w:pPr>
              <w:pStyle w:val="Nidungvnbn"/>
              <w:ind w:firstLine="0"/>
              <w:rPr>
                <w:b/>
                <w:bCs/>
              </w:rPr>
            </w:pPr>
            <w:r w:rsidRPr="00BD0243">
              <w:rPr>
                <w:b/>
                <w:bCs/>
              </w:rPr>
              <w:t>Post-Condition</w:t>
            </w:r>
          </w:p>
        </w:tc>
        <w:tc>
          <w:tcPr>
            <w:tcW w:w="5966" w:type="dxa"/>
          </w:tcPr>
          <w:p w14:paraId="6126EE71" w14:textId="5DE43908" w:rsidR="004767BA" w:rsidRPr="00BD0243" w:rsidRDefault="004767BA" w:rsidP="00326DD2">
            <w:pPr>
              <w:pStyle w:val="Nidungvnbn"/>
              <w:ind w:hanging="24"/>
            </w:pPr>
          </w:p>
        </w:tc>
      </w:tr>
      <w:tr w:rsidR="004767BA" w14:paraId="21BDA6DA" w14:textId="77777777" w:rsidTr="00326DD2">
        <w:tc>
          <w:tcPr>
            <w:tcW w:w="3145" w:type="dxa"/>
          </w:tcPr>
          <w:p w14:paraId="77D2242E" w14:textId="77777777" w:rsidR="004767BA" w:rsidRPr="00BD0243" w:rsidRDefault="004767BA" w:rsidP="00326DD2">
            <w:pPr>
              <w:pStyle w:val="Nidungvnbn"/>
              <w:ind w:firstLine="0"/>
              <w:rPr>
                <w:b/>
                <w:bCs/>
              </w:rPr>
            </w:pPr>
            <w:r w:rsidRPr="00BD0243">
              <w:rPr>
                <w:b/>
                <w:bCs/>
              </w:rPr>
              <w:lastRenderedPageBreak/>
              <w:t>Basic Flow</w:t>
            </w:r>
          </w:p>
        </w:tc>
        <w:tc>
          <w:tcPr>
            <w:tcW w:w="5966" w:type="dxa"/>
          </w:tcPr>
          <w:p w14:paraId="23A0730B" w14:textId="49E54B71" w:rsidR="004767BA" w:rsidRDefault="004767BA" w:rsidP="009D1540">
            <w:pPr>
              <w:pStyle w:val="Nidungvnbn"/>
              <w:ind w:left="-24" w:firstLine="0"/>
            </w:pPr>
            <w:r>
              <w:t>Mở ứng dụng</w:t>
            </w:r>
            <w:r w:rsidR="009D1540">
              <w:t>, danh sách các tệp tin người dùng đã thao tác trên ứng dụng sẽ được hiện trên giao diện chính</w:t>
            </w:r>
          </w:p>
          <w:p w14:paraId="776CBDE3" w14:textId="0746EDCA" w:rsidR="004767BA" w:rsidRPr="00BD0243" w:rsidRDefault="004767BA" w:rsidP="00326DD2">
            <w:pPr>
              <w:pStyle w:val="Nidungvnbn"/>
              <w:ind w:left="-24" w:firstLine="0"/>
            </w:pPr>
          </w:p>
        </w:tc>
      </w:tr>
      <w:tr w:rsidR="004767BA" w14:paraId="2A5FB57D" w14:textId="77777777" w:rsidTr="00326DD2">
        <w:tc>
          <w:tcPr>
            <w:tcW w:w="3145" w:type="dxa"/>
          </w:tcPr>
          <w:p w14:paraId="03B6B691" w14:textId="77777777" w:rsidR="004767BA" w:rsidRPr="00BD0243" w:rsidRDefault="004767BA" w:rsidP="00326DD2">
            <w:pPr>
              <w:pStyle w:val="Nidungvnbn"/>
              <w:ind w:firstLine="0"/>
              <w:rPr>
                <w:b/>
                <w:bCs/>
              </w:rPr>
            </w:pPr>
            <w:r w:rsidRPr="00BD0243">
              <w:rPr>
                <w:b/>
                <w:bCs/>
              </w:rPr>
              <w:t>Alternative Flow</w:t>
            </w:r>
          </w:p>
        </w:tc>
        <w:tc>
          <w:tcPr>
            <w:tcW w:w="5966" w:type="dxa"/>
          </w:tcPr>
          <w:p w14:paraId="13868317" w14:textId="77777777" w:rsidR="004767BA" w:rsidRPr="00BD0243" w:rsidRDefault="004767BA" w:rsidP="00326DD2">
            <w:pPr>
              <w:pStyle w:val="Nidungvnbn"/>
              <w:ind w:hanging="24"/>
            </w:pPr>
          </w:p>
        </w:tc>
      </w:tr>
      <w:tr w:rsidR="004767BA" w14:paraId="51EA9FE3" w14:textId="77777777" w:rsidTr="00326DD2">
        <w:tc>
          <w:tcPr>
            <w:tcW w:w="3145" w:type="dxa"/>
          </w:tcPr>
          <w:p w14:paraId="34C255BA" w14:textId="77777777" w:rsidR="004767BA" w:rsidRPr="00BD0243" w:rsidRDefault="004767BA" w:rsidP="00326DD2">
            <w:pPr>
              <w:pStyle w:val="Nidungvnbn"/>
              <w:ind w:firstLine="0"/>
              <w:rPr>
                <w:b/>
                <w:bCs/>
              </w:rPr>
            </w:pPr>
            <w:r w:rsidRPr="00BD0243">
              <w:rPr>
                <w:b/>
                <w:bCs/>
              </w:rPr>
              <w:t>Exeption Flow</w:t>
            </w:r>
          </w:p>
        </w:tc>
        <w:tc>
          <w:tcPr>
            <w:tcW w:w="5966" w:type="dxa"/>
          </w:tcPr>
          <w:p w14:paraId="1E5F87D4" w14:textId="7C8BFFCB" w:rsidR="004767BA" w:rsidRPr="00BD0243" w:rsidRDefault="004767BA" w:rsidP="00326DD2">
            <w:pPr>
              <w:pStyle w:val="Nidungvnbn"/>
              <w:ind w:hanging="24"/>
            </w:pPr>
          </w:p>
        </w:tc>
      </w:tr>
      <w:tr w:rsidR="004767BA" w14:paraId="5150F9E9" w14:textId="77777777" w:rsidTr="00326DD2">
        <w:tc>
          <w:tcPr>
            <w:tcW w:w="3145" w:type="dxa"/>
          </w:tcPr>
          <w:p w14:paraId="3104B96F" w14:textId="77777777" w:rsidR="004767BA" w:rsidRPr="000C609D" w:rsidRDefault="004767BA" w:rsidP="00326DD2">
            <w:pPr>
              <w:pStyle w:val="Nidungvnbn"/>
              <w:ind w:firstLine="0"/>
            </w:pPr>
            <w:r w:rsidRPr="000C609D">
              <w:rPr>
                <w:rStyle w:val="Strong"/>
                <w:shd w:val="clear" w:color="auto" w:fill="FFFFFF"/>
              </w:rPr>
              <w:t>Business Rules</w:t>
            </w:r>
          </w:p>
        </w:tc>
        <w:tc>
          <w:tcPr>
            <w:tcW w:w="5966" w:type="dxa"/>
          </w:tcPr>
          <w:p w14:paraId="1D4A955E" w14:textId="77777777" w:rsidR="004767BA" w:rsidRPr="00BD0243" w:rsidRDefault="004767BA" w:rsidP="00326DD2">
            <w:pPr>
              <w:pStyle w:val="Nidungvnbn"/>
              <w:ind w:hanging="24"/>
            </w:pPr>
          </w:p>
        </w:tc>
      </w:tr>
      <w:tr w:rsidR="004767BA" w14:paraId="26BEBA17" w14:textId="77777777" w:rsidTr="00326DD2">
        <w:tc>
          <w:tcPr>
            <w:tcW w:w="3145" w:type="dxa"/>
          </w:tcPr>
          <w:p w14:paraId="2A90336A" w14:textId="77777777" w:rsidR="004767BA" w:rsidRPr="000C609D" w:rsidRDefault="004767BA" w:rsidP="00326DD2">
            <w:pPr>
              <w:pStyle w:val="Nidungvnbn"/>
              <w:ind w:firstLine="0"/>
            </w:pPr>
            <w:r w:rsidRPr="000C609D">
              <w:rPr>
                <w:rStyle w:val="Strong"/>
              </w:rPr>
              <w:t>Non-Functional Requirement</w:t>
            </w:r>
          </w:p>
        </w:tc>
        <w:tc>
          <w:tcPr>
            <w:tcW w:w="5966" w:type="dxa"/>
          </w:tcPr>
          <w:p w14:paraId="79114631" w14:textId="77777777" w:rsidR="004767BA" w:rsidRPr="00BD0243" w:rsidRDefault="004767BA" w:rsidP="00326DD2">
            <w:pPr>
              <w:pStyle w:val="Nidungvnbn"/>
              <w:ind w:hanging="24"/>
            </w:pPr>
          </w:p>
        </w:tc>
      </w:tr>
    </w:tbl>
    <w:p w14:paraId="077BD2C5" w14:textId="77777777" w:rsidR="005368AF" w:rsidRDefault="005368AF" w:rsidP="007B0459">
      <w:pPr>
        <w:pStyle w:val="Nidungvnbn"/>
      </w:pPr>
    </w:p>
    <w:p w14:paraId="17036D64" w14:textId="0102BA90" w:rsidR="00DE1B40" w:rsidRDefault="005819EA" w:rsidP="005819EA">
      <w:pPr>
        <w:pStyle w:val="Tiumccp2"/>
      </w:pPr>
      <w:bookmarkStart w:id="16" w:name="_Toc41832220"/>
      <w:r>
        <w:t>3.3.</w:t>
      </w:r>
      <w:r w:rsidR="005368AF">
        <w:t>2</w:t>
      </w:r>
      <w:r>
        <w:t xml:space="preserve"> Use Case </w:t>
      </w:r>
      <w:r w:rsidR="0081769F">
        <w:t>Add New Downloader</w:t>
      </w:r>
      <w:bookmarkEnd w:id="16"/>
    </w:p>
    <w:tbl>
      <w:tblPr>
        <w:tblStyle w:val="TableGrid"/>
        <w:tblW w:w="0" w:type="auto"/>
        <w:tblLook w:val="04A0" w:firstRow="1" w:lastRow="0" w:firstColumn="1" w:lastColumn="0" w:noHBand="0" w:noVBand="1"/>
      </w:tblPr>
      <w:tblGrid>
        <w:gridCol w:w="3145"/>
        <w:gridCol w:w="5966"/>
      </w:tblGrid>
      <w:tr w:rsidR="007A4D24" w14:paraId="4CEE0322" w14:textId="77777777" w:rsidTr="007A4D24">
        <w:tc>
          <w:tcPr>
            <w:tcW w:w="3145" w:type="dxa"/>
          </w:tcPr>
          <w:p w14:paraId="3F7A9B6E" w14:textId="428DB53C" w:rsidR="007A4D24" w:rsidRPr="00BD0243" w:rsidRDefault="007A4D24" w:rsidP="00BD0243">
            <w:pPr>
              <w:pStyle w:val="Nidungvnbn"/>
              <w:ind w:firstLine="0"/>
              <w:rPr>
                <w:b/>
                <w:bCs/>
              </w:rPr>
            </w:pPr>
            <w:r w:rsidRPr="00BD0243">
              <w:rPr>
                <w:b/>
                <w:bCs/>
              </w:rPr>
              <w:t>Use Case Name</w:t>
            </w:r>
          </w:p>
        </w:tc>
        <w:tc>
          <w:tcPr>
            <w:tcW w:w="5966" w:type="dxa"/>
          </w:tcPr>
          <w:p w14:paraId="5DA98F5E" w14:textId="29929F61" w:rsidR="007A4D24" w:rsidRPr="00BD0243" w:rsidRDefault="00BB52B9" w:rsidP="00BD0243">
            <w:pPr>
              <w:pStyle w:val="Nidungvnbn"/>
              <w:ind w:hanging="24"/>
            </w:pPr>
            <w:r>
              <w:t>Add New Downloader</w:t>
            </w:r>
          </w:p>
        </w:tc>
      </w:tr>
      <w:tr w:rsidR="007A4D24" w14:paraId="2991B988" w14:textId="77777777" w:rsidTr="007A4D24">
        <w:tc>
          <w:tcPr>
            <w:tcW w:w="3145" w:type="dxa"/>
          </w:tcPr>
          <w:p w14:paraId="61FAFE19" w14:textId="31CC0661" w:rsidR="007A4D24" w:rsidRPr="00BD0243" w:rsidRDefault="007A4D24" w:rsidP="00BD0243">
            <w:pPr>
              <w:pStyle w:val="Nidungvnbn"/>
              <w:ind w:firstLine="0"/>
              <w:rPr>
                <w:b/>
                <w:bCs/>
              </w:rPr>
            </w:pPr>
            <w:r w:rsidRPr="00BD0243">
              <w:rPr>
                <w:b/>
                <w:bCs/>
              </w:rPr>
              <w:t>Use Case ID</w:t>
            </w:r>
          </w:p>
        </w:tc>
        <w:tc>
          <w:tcPr>
            <w:tcW w:w="5966" w:type="dxa"/>
          </w:tcPr>
          <w:p w14:paraId="74F3019C" w14:textId="1FDE803C" w:rsidR="007A4D24" w:rsidRPr="00BD0243" w:rsidRDefault="00717938" w:rsidP="00BD0243">
            <w:pPr>
              <w:pStyle w:val="Nidungvnbn"/>
              <w:ind w:hanging="24"/>
            </w:pPr>
            <w:r>
              <w:t>UC00</w:t>
            </w:r>
            <w:r w:rsidR="005368AF">
              <w:t>2</w:t>
            </w:r>
          </w:p>
        </w:tc>
      </w:tr>
      <w:tr w:rsidR="007A4D24" w14:paraId="30F92F1B" w14:textId="77777777" w:rsidTr="007A4D24">
        <w:tc>
          <w:tcPr>
            <w:tcW w:w="3145" w:type="dxa"/>
          </w:tcPr>
          <w:p w14:paraId="5687539F" w14:textId="49E3A7AA" w:rsidR="007A4D24" w:rsidRPr="00BD0243" w:rsidRDefault="007A4D24" w:rsidP="00BD0243">
            <w:pPr>
              <w:pStyle w:val="Nidungvnbn"/>
              <w:ind w:firstLine="0"/>
              <w:rPr>
                <w:b/>
                <w:bCs/>
              </w:rPr>
            </w:pPr>
            <w:r w:rsidRPr="00BD0243">
              <w:rPr>
                <w:b/>
                <w:bCs/>
              </w:rPr>
              <w:t>Use Case Description</w:t>
            </w:r>
          </w:p>
        </w:tc>
        <w:tc>
          <w:tcPr>
            <w:tcW w:w="5966" w:type="dxa"/>
          </w:tcPr>
          <w:p w14:paraId="209FE3F7" w14:textId="4B94617C" w:rsidR="007A4D24" w:rsidRPr="005C3629" w:rsidRDefault="005C3629" w:rsidP="005C3629">
            <w:pPr>
              <w:pStyle w:val="Nidungvnbn"/>
              <w:ind w:firstLine="0"/>
            </w:pPr>
            <w:r>
              <w:t xml:space="preserve">Là người dùng, </w:t>
            </w:r>
            <w:r w:rsidR="00BB52B9">
              <w:t xml:space="preserve">tôi có thể thêm một </w:t>
            </w:r>
            <w:r w:rsidR="0081769F">
              <w:t>tải một tệp về máy tính</w:t>
            </w:r>
          </w:p>
        </w:tc>
      </w:tr>
      <w:tr w:rsidR="007A4D24" w14:paraId="30674D12" w14:textId="77777777" w:rsidTr="007A4D24">
        <w:tc>
          <w:tcPr>
            <w:tcW w:w="3145" w:type="dxa"/>
          </w:tcPr>
          <w:p w14:paraId="6290F75F" w14:textId="725A2A3A" w:rsidR="007A4D24" w:rsidRPr="00BD0243" w:rsidRDefault="006A0E20" w:rsidP="00BD0243">
            <w:pPr>
              <w:pStyle w:val="Nidungvnbn"/>
              <w:ind w:firstLine="0"/>
              <w:rPr>
                <w:b/>
                <w:bCs/>
              </w:rPr>
            </w:pPr>
            <w:r w:rsidRPr="00BD0243">
              <w:rPr>
                <w:b/>
                <w:bCs/>
              </w:rPr>
              <w:t>Actor</w:t>
            </w:r>
          </w:p>
        </w:tc>
        <w:tc>
          <w:tcPr>
            <w:tcW w:w="5966" w:type="dxa"/>
          </w:tcPr>
          <w:p w14:paraId="6E6EEC2C" w14:textId="3E916088" w:rsidR="007A4D24" w:rsidRPr="00BD0243" w:rsidRDefault="0092193F" w:rsidP="00BD0243">
            <w:pPr>
              <w:pStyle w:val="Nidungvnbn"/>
              <w:ind w:hanging="24"/>
            </w:pPr>
            <w:r>
              <w:t>User</w:t>
            </w:r>
          </w:p>
        </w:tc>
      </w:tr>
      <w:tr w:rsidR="007A4D24" w14:paraId="6C359D46" w14:textId="77777777" w:rsidTr="007A4D24">
        <w:tc>
          <w:tcPr>
            <w:tcW w:w="3145" w:type="dxa"/>
          </w:tcPr>
          <w:p w14:paraId="06047366" w14:textId="679FA3BB" w:rsidR="007A4D24" w:rsidRPr="00BD0243" w:rsidRDefault="00E509A5" w:rsidP="00BD0243">
            <w:pPr>
              <w:pStyle w:val="Nidungvnbn"/>
              <w:ind w:firstLine="0"/>
              <w:rPr>
                <w:b/>
                <w:bCs/>
              </w:rPr>
            </w:pPr>
            <w:r w:rsidRPr="00BD0243">
              <w:rPr>
                <w:b/>
                <w:bCs/>
              </w:rPr>
              <w:t>Priority</w:t>
            </w:r>
          </w:p>
        </w:tc>
        <w:tc>
          <w:tcPr>
            <w:tcW w:w="5966" w:type="dxa"/>
          </w:tcPr>
          <w:p w14:paraId="73CBCAF2" w14:textId="2C8EABF9" w:rsidR="007A4D24" w:rsidRPr="00BD0243" w:rsidRDefault="002E722B" w:rsidP="00BD0243">
            <w:pPr>
              <w:pStyle w:val="Nidungvnbn"/>
              <w:ind w:hanging="24"/>
            </w:pPr>
            <w:r>
              <w:t>Must Have</w:t>
            </w:r>
          </w:p>
        </w:tc>
      </w:tr>
      <w:tr w:rsidR="007A4D24" w14:paraId="18D73C06" w14:textId="77777777" w:rsidTr="007A4D24">
        <w:tc>
          <w:tcPr>
            <w:tcW w:w="3145" w:type="dxa"/>
          </w:tcPr>
          <w:p w14:paraId="5FDF6DE7" w14:textId="1F5169EF" w:rsidR="007A4D24" w:rsidRPr="00BD0243" w:rsidRDefault="00E509A5" w:rsidP="00BD0243">
            <w:pPr>
              <w:pStyle w:val="Nidungvnbn"/>
              <w:ind w:firstLine="0"/>
              <w:rPr>
                <w:b/>
                <w:bCs/>
              </w:rPr>
            </w:pPr>
            <w:r w:rsidRPr="00BD0243">
              <w:rPr>
                <w:b/>
                <w:bCs/>
              </w:rPr>
              <w:t>Trigger</w:t>
            </w:r>
          </w:p>
        </w:tc>
        <w:tc>
          <w:tcPr>
            <w:tcW w:w="5966" w:type="dxa"/>
          </w:tcPr>
          <w:p w14:paraId="19883147" w14:textId="166CBFE5" w:rsidR="007A4D24" w:rsidRPr="00BD0243" w:rsidRDefault="007A4D24" w:rsidP="00BD0243">
            <w:pPr>
              <w:pStyle w:val="Nidungvnbn"/>
              <w:ind w:hanging="24"/>
            </w:pPr>
          </w:p>
        </w:tc>
      </w:tr>
      <w:tr w:rsidR="007A4D24" w14:paraId="1D15293A" w14:textId="77777777" w:rsidTr="007A4D24">
        <w:tc>
          <w:tcPr>
            <w:tcW w:w="3145" w:type="dxa"/>
          </w:tcPr>
          <w:p w14:paraId="142673BF" w14:textId="1467005C" w:rsidR="007A4D24" w:rsidRPr="00BD0243" w:rsidRDefault="008C085A" w:rsidP="00BD0243">
            <w:pPr>
              <w:pStyle w:val="Nidungvnbn"/>
              <w:ind w:firstLine="0"/>
              <w:rPr>
                <w:b/>
                <w:bCs/>
              </w:rPr>
            </w:pPr>
            <w:r w:rsidRPr="00BD0243">
              <w:rPr>
                <w:b/>
                <w:bCs/>
              </w:rPr>
              <w:t>Pre-Condition</w:t>
            </w:r>
          </w:p>
        </w:tc>
        <w:tc>
          <w:tcPr>
            <w:tcW w:w="5966" w:type="dxa"/>
          </w:tcPr>
          <w:p w14:paraId="22331764" w14:textId="66B6E8F4" w:rsidR="00F11CBB" w:rsidRPr="00BD0243" w:rsidRDefault="00F11CBB" w:rsidP="00BD0243">
            <w:pPr>
              <w:pStyle w:val="Nidungvnbn"/>
              <w:ind w:hanging="24"/>
            </w:pPr>
            <w:r>
              <w:t>Thiết bị đã kết nối internet</w:t>
            </w:r>
          </w:p>
        </w:tc>
      </w:tr>
      <w:tr w:rsidR="007A4D24" w14:paraId="22D893F3" w14:textId="77777777" w:rsidTr="007A4D24">
        <w:tc>
          <w:tcPr>
            <w:tcW w:w="3145" w:type="dxa"/>
          </w:tcPr>
          <w:p w14:paraId="4FDB5E00" w14:textId="218841D8" w:rsidR="007A4D24" w:rsidRPr="00BD0243" w:rsidRDefault="008C085A" w:rsidP="00BD0243">
            <w:pPr>
              <w:pStyle w:val="Nidungvnbn"/>
              <w:ind w:firstLine="0"/>
              <w:rPr>
                <w:b/>
                <w:bCs/>
              </w:rPr>
            </w:pPr>
            <w:r w:rsidRPr="00BD0243">
              <w:rPr>
                <w:b/>
                <w:bCs/>
              </w:rPr>
              <w:t>Post-Condition</w:t>
            </w:r>
          </w:p>
        </w:tc>
        <w:tc>
          <w:tcPr>
            <w:tcW w:w="5966" w:type="dxa"/>
          </w:tcPr>
          <w:p w14:paraId="2DB20E3A" w14:textId="323C0597" w:rsidR="007A4D24" w:rsidRPr="00BD0243" w:rsidRDefault="0081769F" w:rsidP="00BD0243">
            <w:pPr>
              <w:pStyle w:val="Nidungvnbn"/>
              <w:ind w:hanging="24"/>
            </w:pPr>
            <w:r>
              <w:t>Người dùng tải thành công tệp tin</w:t>
            </w:r>
          </w:p>
        </w:tc>
      </w:tr>
      <w:tr w:rsidR="007A4D24" w14:paraId="5056D1E6" w14:textId="77777777" w:rsidTr="007A4D24">
        <w:tc>
          <w:tcPr>
            <w:tcW w:w="3145" w:type="dxa"/>
          </w:tcPr>
          <w:p w14:paraId="13973513" w14:textId="4701A294" w:rsidR="007A4D24" w:rsidRPr="00BD0243" w:rsidRDefault="00F93092" w:rsidP="00BD0243">
            <w:pPr>
              <w:pStyle w:val="Nidungvnbn"/>
              <w:ind w:firstLine="0"/>
              <w:rPr>
                <w:b/>
                <w:bCs/>
              </w:rPr>
            </w:pPr>
            <w:r w:rsidRPr="00BD0243">
              <w:rPr>
                <w:b/>
                <w:bCs/>
              </w:rPr>
              <w:t>Basic Flow</w:t>
            </w:r>
          </w:p>
        </w:tc>
        <w:tc>
          <w:tcPr>
            <w:tcW w:w="5966" w:type="dxa"/>
          </w:tcPr>
          <w:p w14:paraId="30693288" w14:textId="77777777" w:rsidR="0081769F" w:rsidRDefault="0081769F" w:rsidP="00B21DD1">
            <w:pPr>
              <w:pStyle w:val="Nidungvnbn"/>
              <w:ind w:left="-24" w:firstLine="0"/>
            </w:pPr>
            <w:r>
              <w:t>Copy đường dẫn file cần tải về</w:t>
            </w:r>
          </w:p>
          <w:p w14:paraId="1B288D4C" w14:textId="77777777" w:rsidR="0081769F" w:rsidRDefault="0081769F" w:rsidP="00B21DD1">
            <w:pPr>
              <w:pStyle w:val="Nidungvnbn"/>
              <w:ind w:left="-24" w:firstLine="0"/>
            </w:pPr>
            <w:r>
              <w:t>Mở ứng dụng, chọn Add New Download</w:t>
            </w:r>
          </w:p>
          <w:p w14:paraId="40C4F9A3" w14:textId="77777777" w:rsidR="0081769F" w:rsidRDefault="0081769F" w:rsidP="00B21DD1">
            <w:pPr>
              <w:pStyle w:val="Nidungvnbn"/>
              <w:ind w:left="-24" w:firstLine="0"/>
            </w:pPr>
            <w:r>
              <w:t>Ứng dụng sẽ tự động lấy link từ clipboard và đặt tên  mặc định cho tệp.</w:t>
            </w:r>
          </w:p>
          <w:p w14:paraId="3C8FAA60" w14:textId="77777777" w:rsidR="0081769F" w:rsidRDefault="0081769F" w:rsidP="00B21DD1">
            <w:pPr>
              <w:pStyle w:val="Nidungvnbn"/>
              <w:ind w:left="-24" w:firstLine="0"/>
            </w:pPr>
            <w:r>
              <w:t>Người dùng có thể tùy chỉnh link và tên tệp theo nhu cầu sử dụng.</w:t>
            </w:r>
          </w:p>
          <w:p w14:paraId="513CBFB4" w14:textId="77777777" w:rsidR="0081769F" w:rsidRDefault="0081769F" w:rsidP="00B21DD1">
            <w:pPr>
              <w:pStyle w:val="Nidungvnbn"/>
              <w:ind w:left="-24" w:firstLine="0"/>
            </w:pPr>
            <w:r>
              <w:t>Người dùng chọn đường dẫn để lưu tệp</w:t>
            </w:r>
          </w:p>
          <w:p w14:paraId="2ADBE116" w14:textId="66451F9A" w:rsidR="0081769F" w:rsidRPr="00BD0243" w:rsidRDefault="0081769F" w:rsidP="00B21DD1">
            <w:pPr>
              <w:pStyle w:val="Nidungvnbn"/>
              <w:ind w:left="-24" w:firstLine="0"/>
            </w:pPr>
            <w:r>
              <w:lastRenderedPageBreak/>
              <w:t>Nhấn OK để bắt đầu tải về, nhấn Cancel để đóng cửa sổ Add New Downloader.</w:t>
            </w:r>
          </w:p>
        </w:tc>
      </w:tr>
      <w:tr w:rsidR="007A4D24" w14:paraId="24CB34B3" w14:textId="77777777" w:rsidTr="007A4D24">
        <w:tc>
          <w:tcPr>
            <w:tcW w:w="3145" w:type="dxa"/>
          </w:tcPr>
          <w:p w14:paraId="7E6654AA" w14:textId="68FCBD41" w:rsidR="007A4D24" w:rsidRPr="00BD0243" w:rsidRDefault="0026539F" w:rsidP="00BD0243">
            <w:pPr>
              <w:pStyle w:val="Nidungvnbn"/>
              <w:ind w:firstLine="0"/>
              <w:rPr>
                <w:b/>
                <w:bCs/>
              </w:rPr>
            </w:pPr>
            <w:r w:rsidRPr="00BD0243">
              <w:rPr>
                <w:b/>
                <w:bCs/>
              </w:rPr>
              <w:t>Alternative Flow</w:t>
            </w:r>
          </w:p>
        </w:tc>
        <w:tc>
          <w:tcPr>
            <w:tcW w:w="5966" w:type="dxa"/>
          </w:tcPr>
          <w:p w14:paraId="36CAFFFC" w14:textId="77777777" w:rsidR="007A4D24" w:rsidRPr="00BD0243" w:rsidRDefault="007A4D24" w:rsidP="00BD0243">
            <w:pPr>
              <w:pStyle w:val="Nidungvnbn"/>
              <w:ind w:hanging="24"/>
            </w:pPr>
          </w:p>
        </w:tc>
      </w:tr>
      <w:tr w:rsidR="007A4D24" w14:paraId="084B3F03" w14:textId="77777777" w:rsidTr="007A4D24">
        <w:tc>
          <w:tcPr>
            <w:tcW w:w="3145" w:type="dxa"/>
          </w:tcPr>
          <w:p w14:paraId="04C4BCC7" w14:textId="722D491F" w:rsidR="007A4D24" w:rsidRPr="00BD0243" w:rsidRDefault="00964E79" w:rsidP="00BD0243">
            <w:pPr>
              <w:pStyle w:val="Nidungvnbn"/>
              <w:ind w:firstLine="0"/>
              <w:rPr>
                <w:b/>
                <w:bCs/>
              </w:rPr>
            </w:pPr>
            <w:r w:rsidRPr="00BD0243">
              <w:rPr>
                <w:b/>
                <w:bCs/>
              </w:rPr>
              <w:t>Exeption Flow</w:t>
            </w:r>
          </w:p>
        </w:tc>
        <w:tc>
          <w:tcPr>
            <w:tcW w:w="5966" w:type="dxa"/>
          </w:tcPr>
          <w:p w14:paraId="0A8AC243" w14:textId="17E4514C" w:rsidR="009457F1" w:rsidRPr="00BD0243" w:rsidRDefault="009724A9" w:rsidP="0081769F">
            <w:pPr>
              <w:pStyle w:val="Nidungvnbn"/>
              <w:ind w:hanging="24"/>
            </w:pPr>
            <w:r>
              <w:t xml:space="preserve">Nếu </w:t>
            </w:r>
            <w:r w:rsidR="0081769F">
              <w:t>đường dẫn không hợp lệ, ứng dụng hiển thị thông báo “Vui lòng kiểm tra lại đường dẫn”</w:t>
            </w:r>
          </w:p>
        </w:tc>
      </w:tr>
      <w:tr w:rsidR="007A4D24" w14:paraId="11B7AF6F" w14:textId="77777777" w:rsidTr="007A4D24">
        <w:tc>
          <w:tcPr>
            <w:tcW w:w="3145" w:type="dxa"/>
          </w:tcPr>
          <w:p w14:paraId="1EAFBA33" w14:textId="3CAB268A" w:rsidR="007A4D24" w:rsidRPr="000C609D" w:rsidRDefault="00384F11" w:rsidP="00BD0243">
            <w:pPr>
              <w:pStyle w:val="Nidungvnbn"/>
              <w:ind w:firstLine="0"/>
            </w:pPr>
            <w:r w:rsidRPr="000C609D">
              <w:rPr>
                <w:rStyle w:val="Strong"/>
                <w:shd w:val="clear" w:color="auto" w:fill="FFFFFF"/>
              </w:rPr>
              <w:t>Business Rules</w:t>
            </w:r>
          </w:p>
        </w:tc>
        <w:tc>
          <w:tcPr>
            <w:tcW w:w="5966" w:type="dxa"/>
          </w:tcPr>
          <w:p w14:paraId="5686F025" w14:textId="77777777" w:rsidR="007A4D24" w:rsidRPr="00BD0243" w:rsidRDefault="007A4D24" w:rsidP="00BD0243">
            <w:pPr>
              <w:pStyle w:val="Nidungvnbn"/>
              <w:ind w:hanging="24"/>
            </w:pPr>
          </w:p>
        </w:tc>
      </w:tr>
      <w:tr w:rsidR="007A4D24" w14:paraId="0F2A6E81" w14:textId="77777777" w:rsidTr="007A4D24">
        <w:tc>
          <w:tcPr>
            <w:tcW w:w="3145" w:type="dxa"/>
          </w:tcPr>
          <w:p w14:paraId="739075E0" w14:textId="5998E569" w:rsidR="007A4D24" w:rsidRPr="000C609D" w:rsidRDefault="00384F11" w:rsidP="00BD0243">
            <w:pPr>
              <w:pStyle w:val="Nidungvnbn"/>
              <w:ind w:firstLine="0"/>
            </w:pPr>
            <w:r w:rsidRPr="000C609D">
              <w:rPr>
                <w:rStyle w:val="Strong"/>
              </w:rPr>
              <w:t>Non-Functional</w:t>
            </w:r>
            <w:r w:rsidR="00A654C6" w:rsidRPr="000C609D">
              <w:rPr>
                <w:rStyle w:val="Strong"/>
              </w:rPr>
              <w:t xml:space="preserve"> </w:t>
            </w:r>
            <w:r w:rsidRPr="000C609D">
              <w:rPr>
                <w:rStyle w:val="Strong"/>
              </w:rPr>
              <w:t>Requirement</w:t>
            </w:r>
          </w:p>
        </w:tc>
        <w:tc>
          <w:tcPr>
            <w:tcW w:w="5966" w:type="dxa"/>
          </w:tcPr>
          <w:p w14:paraId="0806FD27" w14:textId="77777777" w:rsidR="007A4D24" w:rsidRPr="00BD0243" w:rsidRDefault="007A4D24" w:rsidP="00BD0243">
            <w:pPr>
              <w:pStyle w:val="Nidungvnbn"/>
              <w:ind w:hanging="24"/>
            </w:pPr>
          </w:p>
        </w:tc>
      </w:tr>
    </w:tbl>
    <w:p w14:paraId="1229FF00" w14:textId="77777777" w:rsidR="007A4D24" w:rsidRDefault="007A4D24" w:rsidP="005819EA">
      <w:pPr>
        <w:pStyle w:val="Tiumccp2"/>
      </w:pPr>
    </w:p>
    <w:p w14:paraId="09D83A6C" w14:textId="74B33920" w:rsidR="005819EA" w:rsidRDefault="005819EA" w:rsidP="005819EA">
      <w:pPr>
        <w:pStyle w:val="Tiumccp2"/>
      </w:pPr>
      <w:bookmarkStart w:id="17" w:name="_Toc41832221"/>
      <w:r>
        <w:t>3.3.</w:t>
      </w:r>
      <w:r w:rsidR="005368AF">
        <w:t>3</w:t>
      </w:r>
      <w:r>
        <w:t xml:space="preserve"> Use Case </w:t>
      </w:r>
      <w:r w:rsidR="0081769F">
        <w:t>Resume Downloader</w:t>
      </w:r>
      <w:bookmarkEnd w:id="17"/>
    </w:p>
    <w:tbl>
      <w:tblPr>
        <w:tblStyle w:val="TableGrid"/>
        <w:tblW w:w="0" w:type="auto"/>
        <w:tblLook w:val="04A0" w:firstRow="1" w:lastRow="0" w:firstColumn="1" w:lastColumn="0" w:noHBand="0" w:noVBand="1"/>
      </w:tblPr>
      <w:tblGrid>
        <w:gridCol w:w="3145"/>
        <w:gridCol w:w="5966"/>
      </w:tblGrid>
      <w:tr w:rsidR="00C9781F" w:rsidRPr="00BD0243" w14:paraId="5D67355B" w14:textId="77777777" w:rsidTr="00936EF9">
        <w:tc>
          <w:tcPr>
            <w:tcW w:w="3145" w:type="dxa"/>
          </w:tcPr>
          <w:p w14:paraId="1575974D" w14:textId="77777777" w:rsidR="00C9781F" w:rsidRPr="00BD0243" w:rsidRDefault="00C9781F" w:rsidP="00936EF9">
            <w:pPr>
              <w:pStyle w:val="Nidungvnbn"/>
              <w:ind w:firstLine="0"/>
              <w:rPr>
                <w:b/>
                <w:bCs/>
              </w:rPr>
            </w:pPr>
            <w:r w:rsidRPr="00BD0243">
              <w:rPr>
                <w:b/>
                <w:bCs/>
              </w:rPr>
              <w:t>Use Case Name</w:t>
            </w:r>
          </w:p>
        </w:tc>
        <w:tc>
          <w:tcPr>
            <w:tcW w:w="5966" w:type="dxa"/>
          </w:tcPr>
          <w:p w14:paraId="5B3A0F3B" w14:textId="41796B79" w:rsidR="00C9781F" w:rsidRPr="00BD0243" w:rsidRDefault="0081769F" w:rsidP="00936EF9">
            <w:pPr>
              <w:pStyle w:val="Nidungvnbn"/>
              <w:ind w:hanging="24"/>
            </w:pPr>
            <w:r>
              <w:t>Resume Downloader</w:t>
            </w:r>
          </w:p>
        </w:tc>
      </w:tr>
      <w:tr w:rsidR="00C9781F" w:rsidRPr="00BD0243" w14:paraId="5B310F32" w14:textId="77777777" w:rsidTr="00936EF9">
        <w:tc>
          <w:tcPr>
            <w:tcW w:w="3145" w:type="dxa"/>
          </w:tcPr>
          <w:p w14:paraId="5B76C59D" w14:textId="77777777" w:rsidR="00C9781F" w:rsidRPr="00BD0243" w:rsidRDefault="00C9781F" w:rsidP="00936EF9">
            <w:pPr>
              <w:pStyle w:val="Nidungvnbn"/>
              <w:ind w:firstLine="0"/>
              <w:rPr>
                <w:b/>
                <w:bCs/>
              </w:rPr>
            </w:pPr>
            <w:r w:rsidRPr="00BD0243">
              <w:rPr>
                <w:b/>
                <w:bCs/>
              </w:rPr>
              <w:t>Use Case ID</w:t>
            </w:r>
          </w:p>
        </w:tc>
        <w:tc>
          <w:tcPr>
            <w:tcW w:w="5966" w:type="dxa"/>
          </w:tcPr>
          <w:p w14:paraId="768804E7" w14:textId="0ACC16A2" w:rsidR="00C9781F" w:rsidRPr="00BD0243" w:rsidRDefault="00C9781F" w:rsidP="00936EF9">
            <w:pPr>
              <w:pStyle w:val="Nidungvnbn"/>
              <w:ind w:hanging="24"/>
            </w:pPr>
            <w:r>
              <w:t>UC00</w:t>
            </w:r>
            <w:r w:rsidR="005368AF">
              <w:t>3</w:t>
            </w:r>
          </w:p>
        </w:tc>
      </w:tr>
      <w:tr w:rsidR="00C9781F" w:rsidRPr="005C3629" w14:paraId="5737964C" w14:textId="77777777" w:rsidTr="00936EF9">
        <w:tc>
          <w:tcPr>
            <w:tcW w:w="3145" w:type="dxa"/>
          </w:tcPr>
          <w:p w14:paraId="0420E5FB" w14:textId="77777777" w:rsidR="00C9781F" w:rsidRPr="00BD0243" w:rsidRDefault="00C9781F" w:rsidP="00936EF9">
            <w:pPr>
              <w:pStyle w:val="Nidungvnbn"/>
              <w:ind w:firstLine="0"/>
              <w:rPr>
                <w:b/>
                <w:bCs/>
              </w:rPr>
            </w:pPr>
            <w:r w:rsidRPr="00BD0243">
              <w:rPr>
                <w:b/>
                <w:bCs/>
              </w:rPr>
              <w:t>Use Case Description</w:t>
            </w:r>
          </w:p>
        </w:tc>
        <w:tc>
          <w:tcPr>
            <w:tcW w:w="5966" w:type="dxa"/>
          </w:tcPr>
          <w:p w14:paraId="7D238879" w14:textId="3DC72DF9" w:rsidR="00C9781F" w:rsidRPr="005C3629" w:rsidRDefault="0081769F" w:rsidP="00936EF9">
            <w:pPr>
              <w:pStyle w:val="Nidungvnbn"/>
              <w:ind w:firstLine="0"/>
            </w:pPr>
            <w:r>
              <w:t>Là người dùng, tôi có thể tiếp tục tải một tệp đang tạm dừng.</w:t>
            </w:r>
          </w:p>
        </w:tc>
      </w:tr>
      <w:tr w:rsidR="00C9781F" w:rsidRPr="00BD0243" w14:paraId="3E8F2124" w14:textId="77777777" w:rsidTr="00936EF9">
        <w:tc>
          <w:tcPr>
            <w:tcW w:w="3145" w:type="dxa"/>
          </w:tcPr>
          <w:p w14:paraId="0A8DC3B2" w14:textId="77777777" w:rsidR="00C9781F" w:rsidRPr="00BD0243" w:rsidRDefault="00C9781F" w:rsidP="00936EF9">
            <w:pPr>
              <w:pStyle w:val="Nidungvnbn"/>
              <w:ind w:firstLine="0"/>
              <w:rPr>
                <w:b/>
                <w:bCs/>
              </w:rPr>
            </w:pPr>
            <w:r w:rsidRPr="00BD0243">
              <w:rPr>
                <w:b/>
                <w:bCs/>
              </w:rPr>
              <w:t>Actor</w:t>
            </w:r>
          </w:p>
        </w:tc>
        <w:tc>
          <w:tcPr>
            <w:tcW w:w="5966" w:type="dxa"/>
          </w:tcPr>
          <w:p w14:paraId="7B992E38" w14:textId="77777777" w:rsidR="00C9781F" w:rsidRPr="00BD0243" w:rsidRDefault="00C9781F" w:rsidP="00936EF9">
            <w:pPr>
              <w:pStyle w:val="Nidungvnbn"/>
              <w:ind w:hanging="24"/>
            </w:pPr>
            <w:r>
              <w:t>User</w:t>
            </w:r>
          </w:p>
        </w:tc>
      </w:tr>
      <w:tr w:rsidR="00C9781F" w:rsidRPr="00BD0243" w14:paraId="5D9C1C11" w14:textId="77777777" w:rsidTr="00936EF9">
        <w:tc>
          <w:tcPr>
            <w:tcW w:w="3145" w:type="dxa"/>
          </w:tcPr>
          <w:p w14:paraId="13F7333A" w14:textId="77777777" w:rsidR="00C9781F" w:rsidRPr="00BD0243" w:rsidRDefault="00C9781F" w:rsidP="00936EF9">
            <w:pPr>
              <w:pStyle w:val="Nidungvnbn"/>
              <w:ind w:firstLine="0"/>
              <w:rPr>
                <w:b/>
                <w:bCs/>
              </w:rPr>
            </w:pPr>
            <w:r w:rsidRPr="00BD0243">
              <w:rPr>
                <w:b/>
                <w:bCs/>
              </w:rPr>
              <w:t>Priority</w:t>
            </w:r>
          </w:p>
        </w:tc>
        <w:tc>
          <w:tcPr>
            <w:tcW w:w="5966" w:type="dxa"/>
          </w:tcPr>
          <w:p w14:paraId="0D75070C" w14:textId="77777777" w:rsidR="00C9781F" w:rsidRPr="00BD0243" w:rsidRDefault="00C9781F" w:rsidP="00936EF9">
            <w:pPr>
              <w:pStyle w:val="Nidungvnbn"/>
              <w:ind w:hanging="24"/>
            </w:pPr>
            <w:r>
              <w:t>Must Have</w:t>
            </w:r>
          </w:p>
        </w:tc>
      </w:tr>
      <w:tr w:rsidR="00C9781F" w:rsidRPr="00BD0243" w14:paraId="7FA2B06A" w14:textId="77777777" w:rsidTr="00936EF9">
        <w:tc>
          <w:tcPr>
            <w:tcW w:w="3145" w:type="dxa"/>
          </w:tcPr>
          <w:p w14:paraId="48EDA7AB" w14:textId="77777777" w:rsidR="00C9781F" w:rsidRPr="00BD0243" w:rsidRDefault="00C9781F" w:rsidP="00936EF9">
            <w:pPr>
              <w:pStyle w:val="Nidungvnbn"/>
              <w:ind w:firstLine="0"/>
              <w:rPr>
                <w:b/>
                <w:bCs/>
              </w:rPr>
            </w:pPr>
            <w:r w:rsidRPr="00BD0243">
              <w:rPr>
                <w:b/>
                <w:bCs/>
              </w:rPr>
              <w:t>Trigger</w:t>
            </w:r>
          </w:p>
        </w:tc>
        <w:tc>
          <w:tcPr>
            <w:tcW w:w="5966" w:type="dxa"/>
          </w:tcPr>
          <w:p w14:paraId="60462FC0" w14:textId="1D3B8060" w:rsidR="00C9781F" w:rsidRPr="00BD0243" w:rsidRDefault="00C9781F" w:rsidP="00936EF9">
            <w:pPr>
              <w:pStyle w:val="Nidungvnbn"/>
              <w:ind w:hanging="24"/>
            </w:pPr>
          </w:p>
        </w:tc>
      </w:tr>
      <w:tr w:rsidR="00C9781F" w:rsidRPr="00BD0243" w14:paraId="3E70E12A" w14:textId="77777777" w:rsidTr="00936EF9">
        <w:tc>
          <w:tcPr>
            <w:tcW w:w="3145" w:type="dxa"/>
          </w:tcPr>
          <w:p w14:paraId="1F56C048" w14:textId="77777777" w:rsidR="00C9781F" w:rsidRPr="00BD0243" w:rsidRDefault="00C9781F" w:rsidP="00936EF9">
            <w:pPr>
              <w:pStyle w:val="Nidungvnbn"/>
              <w:ind w:firstLine="0"/>
              <w:rPr>
                <w:b/>
                <w:bCs/>
              </w:rPr>
            </w:pPr>
            <w:r w:rsidRPr="00BD0243">
              <w:rPr>
                <w:b/>
                <w:bCs/>
              </w:rPr>
              <w:t>Pre-Condition</w:t>
            </w:r>
          </w:p>
        </w:tc>
        <w:tc>
          <w:tcPr>
            <w:tcW w:w="5966" w:type="dxa"/>
          </w:tcPr>
          <w:p w14:paraId="56B37A8A" w14:textId="77777777" w:rsidR="00C9781F" w:rsidRPr="00BD0243" w:rsidRDefault="00C9781F" w:rsidP="00936EF9">
            <w:pPr>
              <w:pStyle w:val="Nidungvnbn"/>
              <w:ind w:hanging="24"/>
            </w:pPr>
            <w:r>
              <w:t>Thiết bị đã kết nối internet</w:t>
            </w:r>
          </w:p>
        </w:tc>
      </w:tr>
      <w:tr w:rsidR="00C9781F" w:rsidRPr="00BD0243" w14:paraId="498518EE" w14:textId="77777777" w:rsidTr="00936EF9">
        <w:tc>
          <w:tcPr>
            <w:tcW w:w="3145" w:type="dxa"/>
          </w:tcPr>
          <w:p w14:paraId="0B7AEAB8" w14:textId="77777777" w:rsidR="00C9781F" w:rsidRPr="00BD0243" w:rsidRDefault="00C9781F" w:rsidP="00936EF9">
            <w:pPr>
              <w:pStyle w:val="Nidungvnbn"/>
              <w:ind w:firstLine="0"/>
              <w:rPr>
                <w:b/>
                <w:bCs/>
              </w:rPr>
            </w:pPr>
            <w:r w:rsidRPr="00BD0243">
              <w:rPr>
                <w:b/>
                <w:bCs/>
              </w:rPr>
              <w:t>Post-Condition</w:t>
            </w:r>
          </w:p>
        </w:tc>
        <w:tc>
          <w:tcPr>
            <w:tcW w:w="5966" w:type="dxa"/>
          </w:tcPr>
          <w:p w14:paraId="058B3BE3" w14:textId="0F395401" w:rsidR="00C9781F" w:rsidRPr="00BD0243" w:rsidRDefault="0081769F" w:rsidP="00936EF9">
            <w:pPr>
              <w:pStyle w:val="Nidungvnbn"/>
              <w:ind w:hanging="24"/>
            </w:pPr>
            <w:r>
              <w:t>Tệp tin</w:t>
            </w:r>
            <w:r w:rsidR="00A808AF">
              <w:t xml:space="preserve"> đã chọn sẽ</w:t>
            </w:r>
            <w:r>
              <w:t xml:space="preserve"> tiếp tục tải về</w:t>
            </w:r>
            <w:r w:rsidR="00A808AF">
              <w:t xml:space="preserve"> nếu đang tạm dừng</w:t>
            </w:r>
          </w:p>
        </w:tc>
      </w:tr>
      <w:tr w:rsidR="00C9781F" w:rsidRPr="00BD0243" w14:paraId="7C551E9C" w14:textId="77777777" w:rsidTr="00936EF9">
        <w:tc>
          <w:tcPr>
            <w:tcW w:w="3145" w:type="dxa"/>
          </w:tcPr>
          <w:p w14:paraId="121A3569" w14:textId="77777777" w:rsidR="00C9781F" w:rsidRPr="00BD0243" w:rsidRDefault="00C9781F" w:rsidP="00936EF9">
            <w:pPr>
              <w:pStyle w:val="Nidungvnbn"/>
              <w:ind w:firstLine="0"/>
              <w:rPr>
                <w:b/>
                <w:bCs/>
              </w:rPr>
            </w:pPr>
            <w:r w:rsidRPr="00BD0243">
              <w:rPr>
                <w:b/>
                <w:bCs/>
              </w:rPr>
              <w:t>Basic Flow</w:t>
            </w:r>
          </w:p>
        </w:tc>
        <w:tc>
          <w:tcPr>
            <w:tcW w:w="5966" w:type="dxa"/>
          </w:tcPr>
          <w:p w14:paraId="127FB38C" w14:textId="0E3DB8D0" w:rsidR="00C9781F" w:rsidRDefault="00C9781F" w:rsidP="00936EF9">
            <w:pPr>
              <w:pStyle w:val="Nidungvnbn"/>
              <w:ind w:hanging="24"/>
            </w:pPr>
            <w:r>
              <w:t>Người dùng mở ứng dụng</w:t>
            </w:r>
          </w:p>
          <w:p w14:paraId="13E4B603" w14:textId="5B59C9FD" w:rsidR="00C17291" w:rsidRDefault="00C17291" w:rsidP="00936EF9">
            <w:pPr>
              <w:pStyle w:val="Nidungvnbn"/>
              <w:ind w:hanging="24"/>
            </w:pPr>
            <w:r>
              <w:t xml:space="preserve">Chọn </w:t>
            </w:r>
            <w:r w:rsidR="0081769F">
              <w:t>tệp muốn tiếp tục tải về</w:t>
            </w:r>
          </w:p>
          <w:p w14:paraId="4FD6BE73" w14:textId="5D4054ED" w:rsidR="00C9781F" w:rsidRPr="00BD0243" w:rsidRDefault="0081769F" w:rsidP="0081769F">
            <w:pPr>
              <w:pStyle w:val="Nidungvnbn"/>
              <w:ind w:hanging="24"/>
            </w:pPr>
            <w:r>
              <w:t>Nhấn Resume, ứng dụng sẽ tiếp tục tải tệp đã chọn</w:t>
            </w:r>
          </w:p>
        </w:tc>
      </w:tr>
      <w:tr w:rsidR="00C9781F" w:rsidRPr="00BD0243" w14:paraId="70967D89" w14:textId="77777777" w:rsidTr="00936EF9">
        <w:tc>
          <w:tcPr>
            <w:tcW w:w="3145" w:type="dxa"/>
          </w:tcPr>
          <w:p w14:paraId="688448E5" w14:textId="77777777" w:rsidR="00C9781F" w:rsidRPr="00BD0243" w:rsidRDefault="00C9781F" w:rsidP="00936EF9">
            <w:pPr>
              <w:pStyle w:val="Nidungvnbn"/>
              <w:ind w:firstLine="0"/>
              <w:rPr>
                <w:b/>
                <w:bCs/>
              </w:rPr>
            </w:pPr>
            <w:r w:rsidRPr="00BD0243">
              <w:rPr>
                <w:b/>
                <w:bCs/>
              </w:rPr>
              <w:t>Alternative Flow</w:t>
            </w:r>
          </w:p>
        </w:tc>
        <w:tc>
          <w:tcPr>
            <w:tcW w:w="5966" w:type="dxa"/>
          </w:tcPr>
          <w:p w14:paraId="35ED6DB5" w14:textId="77777777" w:rsidR="00C9781F" w:rsidRPr="00BD0243" w:rsidRDefault="00C9781F" w:rsidP="00936EF9">
            <w:pPr>
              <w:pStyle w:val="Nidungvnbn"/>
              <w:ind w:hanging="24"/>
            </w:pPr>
          </w:p>
        </w:tc>
      </w:tr>
      <w:tr w:rsidR="00C9781F" w:rsidRPr="00BD0243" w14:paraId="26F727FF" w14:textId="77777777" w:rsidTr="00936EF9">
        <w:tc>
          <w:tcPr>
            <w:tcW w:w="3145" w:type="dxa"/>
          </w:tcPr>
          <w:p w14:paraId="585AE73B" w14:textId="77777777" w:rsidR="00C9781F" w:rsidRPr="00BD0243" w:rsidRDefault="00C9781F" w:rsidP="00936EF9">
            <w:pPr>
              <w:pStyle w:val="Nidungvnbn"/>
              <w:ind w:firstLine="0"/>
              <w:rPr>
                <w:b/>
                <w:bCs/>
              </w:rPr>
            </w:pPr>
            <w:r w:rsidRPr="00BD0243">
              <w:rPr>
                <w:b/>
                <w:bCs/>
              </w:rPr>
              <w:t>Exeption Flow</w:t>
            </w:r>
          </w:p>
        </w:tc>
        <w:tc>
          <w:tcPr>
            <w:tcW w:w="5966" w:type="dxa"/>
          </w:tcPr>
          <w:p w14:paraId="002BAF77" w14:textId="3C434335" w:rsidR="00C9781F" w:rsidRPr="00BD0243" w:rsidRDefault="0081769F" w:rsidP="009B49E0">
            <w:pPr>
              <w:pStyle w:val="Nidungvnbn"/>
              <w:ind w:hanging="24"/>
            </w:pPr>
            <w:r>
              <w:t>Nếu đường dẫn tệp bị lỗi thời, ứng dụng hiện thông báo “Đường dẫn đã lỗi thời. Vui lòng cập nhật lại đường dẫn”</w:t>
            </w:r>
          </w:p>
        </w:tc>
      </w:tr>
      <w:tr w:rsidR="00C9781F" w:rsidRPr="00BD0243" w14:paraId="17E076A3" w14:textId="77777777" w:rsidTr="00936EF9">
        <w:tc>
          <w:tcPr>
            <w:tcW w:w="3145" w:type="dxa"/>
          </w:tcPr>
          <w:p w14:paraId="72C62B37" w14:textId="77777777" w:rsidR="00C9781F" w:rsidRPr="000C609D" w:rsidRDefault="00C9781F" w:rsidP="00936EF9">
            <w:pPr>
              <w:pStyle w:val="Nidungvnbn"/>
              <w:ind w:firstLine="0"/>
            </w:pPr>
            <w:r w:rsidRPr="000C609D">
              <w:rPr>
                <w:rStyle w:val="Strong"/>
                <w:shd w:val="clear" w:color="auto" w:fill="FFFFFF"/>
              </w:rPr>
              <w:lastRenderedPageBreak/>
              <w:t>Business Rules</w:t>
            </w:r>
          </w:p>
        </w:tc>
        <w:tc>
          <w:tcPr>
            <w:tcW w:w="5966" w:type="dxa"/>
          </w:tcPr>
          <w:p w14:paraId="3774D371" w14:textId="77777777" w:rsidR="00C9781F" w:rsidRPr="00BD0243" w:rsidRDefault="00C9781F" w:rsidP="00936EF9">
            <w:pPr>
              <w:pStyle w:val="Nidungvnbn"/>
              <w:ind w:hanging="24"/>
            </w:pPr>
          </w:p>
        </w:tc>
      </w:tr>
      <w:tr w:rsidR="00C9781F" w:rsidRPr="00BD0243" w14:paraId="36B9BD4E" w14:textId="77777777" w:rsidTr="00936EF9">
        <w:tc>
          <w:tcPr>
            <w:tcW w:w="3145" w:type="dxa"/>
          </w:tcPr>
          <w:p w14:paraId="193403DD" w14:textId="77777777" w:rsidR="00C9781F" w:rsidRPr="000C609D" w:rsidRDefault="00C9781F" w:rsidP="00936EF9">
            <w:pPr>
              <w:pStyle w:val="Nidungvnbn"/>
              <w:ind w:firstLine="0"/>
            </w:pPr>
            <w:r w:rsidRPr="000C609D">
              <w:rPr>
                <w:rStyle w:val="Strong"/>
              </w:rPr>
              <w:t>Non-Functional Requirement</w:t>
            </w:r>
          </w:p>
        </w:tc>
        <w:tc>
          <w:tcPr>
            <w:tcW w:w="5966" w:type="dxa"/>
          </w:tcPr>
          <w:p w14:paraId="7B84F50C" w14:textId="77777777" w:rsidR="00C9781F" w:rsidRPr="00BD0243" w:rsidRDefault="00C9781F" w:rsidP="00936EF9">
            <w:pPr>
              <w:pStyle w:val="Nidungvnbn"/>
              <w:ind w:hanging="24"/>
            </w:pPr>
          </w:p>
        </w:tc>
      </w:tr>
    </w:tbl>
    <w:p w14:paraId="185524E8" w14:textId="77777777" w:rsidR="00C9781F" w:rsidRDefault="00C9781F" w:rsidP="005819EA">
      <w:pPr>
        <w:pStyle w:val="Tiumccp2"/>
      </w:pPr>
    </w:p>
    <w:p w14:paraId="4C3FC56D" w14:textId="081EFDA9" w:rsidR="005819EA" w:rsidRDefault="005819EA" w:rsidP="005819EA">
      <w:pPr>
        <w:pStyle w:val="Tiumccp2"/>
      </w:pPr>
      <w:bookmarkStart w:id="18" w:name="_Toc41832222"/>
      <w:r>
        <w:t>3.3.</w:t>
      </w:r>
      <w:r w:rsidR="005368AF">
        <w:t>4</w:t>
      </w:r>
      <w:r>
        <w:t xml:space="preserve"> Use Case </w:t>
      </w:r>
      <w:r w:rsidR="00D97575">
        <w:t>Resume All Downloaders</w:t>
      </w:r>
      <w:bookmarkEnd w:id="18"/>
    </w:p>
    <w:tbl>
      <w:tblPr>
        <w:tblStyle w:val="TableGrid"/>
        <w:tblW w:w="0" w:type="auto"/>
        <w:tblLook w:val="04A0" w:firstRow="1" w:lastRow="0" w:firstColumn="1" w:lastColumn="0" w:noHBand="0" w:noVBand="1"/>
      </w:tblPr>
      <w:tblGrid>
        <w:gridCol w:w="3145"/>
        <w:gridCol w:w="5966"/>
      </w:tblGrid>
      <w:tr w:rsidR="00955C15" w:rsidRPr="00BD0243" w14:paraId="5E716631" w14:textId="77777777" w:rsidTr="00936EF9">
        <w:tc>
          <w:tcPr>
            <w:tcW w:w="3145" w:type="dxa"/>
          </w:tcPr>
          <w:p w14:paraId="746C1DFC" w14:textId="77777777" w:rsidR="00955C15" w:rsidRPr="00BD0243" w:rsidRDefault="00955C15" w:rsidP="00936EF9">
            <w:pPr>
              <w:pStyle w:val="Nidungvnbn"/>
              <w:ind w:firstLine="0"/>
              <w:rPr>
                <w:b/>
                <w:bCs/>
              </w:rPr>
            </w:pPr>
            <w:r w:rsidRPr="00BD0243">
              <w:rPr>
                <w:b/>
                <w:bCs/>
              </w:rPr>
              <w:t>Use Case Name</w:t>
            </w:r>
          </w:p>
        </w:tc>
        <w:tc>
          <w:tcPr>
            <w:tcW w:w="5966" w:type="dxa"/>
          </w:tcPr>
          <w:p w14:paraId="72C72F60" w14:textId="6FBB0CFD" w:rsidR="00955C15" w:rsidRPr="00BD0243" w:rsidRDefault="00B62A7D" w:rsidP="00936EF9">
            <w:pPr>
              <w:pStyle w:val="Nidungvnbn"/>
              <w:ind w:hanging="24"/>
            </w:pPr>
            <w:r>
              <w:t>Resume All Downloaders</w:t>
            </w:r>
          </w:p>
        </w:tc>
      </w:tr>
      <w:tr w:rsidR="00955C15" w:rsidRPr="00BD0243" w14:paraId="483428E5" w14:textId="77777777" w:rsidTr="00936EF9">
        <w:tc>
          <w:tcPr>
            <w:tcW w:w="3145" w:type="dxa"/>
          </w:tcPr>
          <w:p w14:paraId="3F6A4A6E" w14:textId="77777777" w:rsidR="00955C15" w:rsidRPr="00BD0243" w:rsidRDefault="00955C15" w:rsidP="00936EF9">
            <w:pPr>
              <w:pStyle w:val="Nidungvnbn"/>
              <w:ind w:firstLine="0"/>
              <w:rPr>
                <w:b/>
                <w:bCs/>
              </w:rPr>
            </w:pPr>
            <w:r w:rsidRPr="00BD0243">
              <w:rPr>
                <w:b/>
                <w:bCs/>
              </w:rPr>
              <w:t>Use Case ID</w:t>
            </w:r>
          </w:p>
        </w:tc>
        <w:tc>
          <w:tcPr>
            <w:tcW w:w="5966" w:type="dxa"/>
          </w:tcPr>
          <w:p w14:paraId="6BB635A0" w14:textId="22C35B62" w:rsidR="00955C15" w:rsidRPr="00BD0243" w:rsidRDefault="00955C15" w:rsidP="00936EF9">
            <w:pPr>
              <w:pStyle w:val="Nidungvnbn"/>
              <w:ind w:hanging="24"/>
            </w:pPr>
            <w:r>
              <w:t>UC00</w:t>
            </w:r>
            <w:r w:rsidR="005368AF">
              <w:t>4</w:t>
            </w:r>
          </w:p>
        </w:tc>
      </w:tr>
      <w:tr w:rsidR="00955C15" w:rsidRPr="005C3629" w14:paraId="26B95C41" w14:textId="77777777" w:rsidTr="00936EF9">
        <w:tc>
          <w:tcPr>
            <w:tcW w:w="3145" w:type="dxa"/>
          </w:tcPr>
          <w:p w14:paraId="1411B714" w14:textId="77777777" w:rsidR="00955C15" w:rsidRPr="00BD0243" w:rsidRDefault="00955C15" w:rsidP="00936EF9">
            <w:pPr>
              <w:pStyle w:val="Nidungvnbn"/>
              <w:ind w:firstLine="0"/>
              <w:rPr>
                <w:b/>
                <w:bCs/>
              </w:rPr>
            </w:pPr>
            <w:r w:rsidRPr="00BD0243">
              <w:rPr>
                <w:b/>
                <w:bCs/>
              </w:rPr>
              <w:t>Use Case Description</w:t>
            </w:r>
          </w:p>
        </w:tc>
        <w:tc>
          <w:tcPr>
            <w:tcW w:w="5966" w:type="dxa"/>
          </w:tcPr>
          <w:p w14:paraId="06A94499" w14:textId="5C318968" w:rsidR="00955C15" w:rsidRPr="005C3629" w:rsidRDefault="00955C15" w:rsidP="00936EF9">
            <w:pPr>
              <w:pStyle w:val="Nidungvnbn"/>
              <w:ind w:firstLine="0"/>
            </w:pPr>
            <w:r>
              <w:t xml:space="preserve">Là người dùng, </w:t>
            </w:r>
            <w:r w:rsidR="00B62A7D">
              <w:t xml:space="preserve">tôi có thể tiếp tục tải </w:t>
            </w:r>
            <w:r w:rsidR="00B62A7D">
              <w:t xml:space="preserve">tất cả các </w:t>
            </w:r>
            <w:r w:rsidR="00B62A7D">
              <w:t>tệp đang tạm dừng.</w:t>
            </w:r>
          </w:p>
        </w:tc>
      </w:tr>
      <w:tr w:rsidR="00955C15" w:rsidRPr="00BD0243" w14:paraId="6E3AB05B" w14:textId="77777777" w:rsidTr="00936EF9">
        <w:tc>
          <w:tcPr>
            <w:tcW w:w="3145" w:type="dxa"/>
          </w:tcPr>
          <w:p w14:paraId="3014E5B5" w14:textId="77777777" w:rsidR="00955C15" w:rsidRPr="00BD0243" w:rsidRDefault="00955C15" w:rsidP="00936EF9">
            <w:pPr>
              <w:pStyle w:val="Nidungvnbn"/>
              <w:ind w:firstLine="0"/>
              <w:rPr>
                <w:b/>
                <w:bCs/>
              </w:rPr>
            </w:pPr>
            <w:r w:rsidRPr="00BD0243">
              <w:rPr>
                <w:b/>
                <w:bCs/>
              </w:rPr>
              <w:t>Actor</w:t>
            </w:r>
          </w:p>
        </w:tc>
        <w:tc>
          <w:tcPr>
            <w:tcW w:w="5966" w:type="dxa"/>
          </w:tcPr>
          <w:p w14:paraId="2CBD1E28" w14:textId="77777777" w:rsidR="00955C15" w:rsidRPr="00BD0243" w:rsidRDefault="00955C15" w:rsidP="00936EF9">
            <w:pPr>
              <w:pStyle w:val="Nidungvnbn"/>
              <w:ind w:hanging="24"/>
            </w:pPr>
            <w:r>
              <w:t>User</w:t>
            </w:r>
          </w:p>
        </w:tc>
      </w:tr>
      <w:tr w:rsidR="00955C15" w:rsidRPr="00BD0243" w14:paraId="559E7568" w14:textId="77777777" w:rsidTr="00936EF9">
        <w:tc>
          <w:tcPr>
            <w:tcW w:w="3145" w:type="dxa"/>
          </w:tcPr>
          <w:p w14:paraId="5C8C8C5E" w14:textId="77777777" w:rsidR="00955C15" w:rsidRPr="00BD0243" w:rsidRDefault="00955C15" w:rsidP="00936EF9">
            <w:pPr>
              <w:pStyle w:val="Nidungvnbn"/>
              <w:ind w:firstLine="0"/>
              <w:rPr>
                <w:b/>
                <w:bCs/>
              </w:rPr>
            </w:pPr>
            <w:r w:rsidRPr="00BD0243">
              <w:rPr>
                <w:b/>
                <w:bCs/>
              </w:rPr>
              <w:t>Priority</w:t>
            </w:r>
          </w:p>
        </w:tc>
        <w:tc>
          <w:tcPr>
            <w:tcW w:w="5966" w:type="dxa"/>
          </w:tcPr>
          <w:p w14:paraId="16F1CEFD" w14:textId="77777777" w:rsidR="00955C15" w:rsidRPr="00BD0243" w:rsidRDefault="00955C15" w:rsidP="00936EF9">
            <w:pPr>
              <w:pStyle w:val="Nidungvnbn"/>
              <w:ind w:hanging="24"/>
            </w:pPr>
            <w:r>
              <w:t>Must Have</w:t>
            </w:r>
          </w:p>
        </w:tc>
      </w:tr>
      <w:tr w:rsidR="00955C15" w:rsidRPr="00BD0243" w14:paraId="64104A02" w14:textId="77777777" w:rsidTr="00936EF9">
        <w:tc>
          <w:tcPr>
            <w:tcW w:w="3145" w:type="dxa"/>
          </w:tcPr>
          <w:p w14:paraId="3B0B0B25" w14:textId="77777777" w:rsidR="00955C15" w:rsidRPr="00BD0243" w:rsidRDefault="00955C15" w:rsidP="00936EF9">
            <w:pPr>
              <w:pStyle w:val="Nidungvnbn"/>
              <w:ind w:firstLine="0"/>
              <w:rPr>
                <w:b/>
                <w:bCs/>
              </w:rPr>
            </w:pPr>
            <w:r w:rsidRPr="00BD0243">
              <w:rPr>
                <w:b/>
                <w:bCs/>
              </w:rPr>
              <w:t>Trigger</w:t>
            </w:r>
          </w:p>
        </w:tc>
        <w:tc>
          <w:tcPr>
            <w:tcW w:w="5966" w:type="dxa"/>
          </w:tcPr>
          <w:p w14:paraId="31B767A7" w14:textId="3073627F" w:rsidR="00955C15" w:rsidRPr="00BD0243" w:rsidRDefault="00955C15" w:rsidP="00936EF9">
            <w:pPr>
              <w:pStyle w:val="Nidungvnbn"/>
              <w:ind w:hanging="24"/>
            </w:pPr>
          </w:p>
        </w:tc>
      </w:tr>
      <w:tr w:rsidR="00955C15" w:rsidRPr="00BD0243" w14:paraId="3CB26E74" w14:textId="77777777" w:rsidTr="00936EF9">
        <w:tc>
          <w:tcPr>
            <w:tcW w:w="3145" w:type="dxa"/>
          </w:tcPr>
          <w:p w14:paraId="5FF40E7C" w14:textId="77777777" w:rsidR="00955C15" w:rsidRPr="00BD0243" w:rsidRDefault="00955C15" w:rsidP="00936EF9">
            <w:pPr>
              <w:pStyle w:val="Nidungvnbn"/>
              <w:ind w:firstLine="0"/>
              <w:rPr>
                <w:b/>
                <w:bCs/>
              </w:rPr>
            </w:pPr>
            <w:r w:rsidRPr="00BD0243">
              <w:rPr>
                <w:b/>
                <w:bCs/>
              </w:rPr>
              <w:t>Pre-Condition</w:t>
            </w:r>
          </w:p>
        </w:tc>
        <w:tc>
          <w:tcPr>
            <w:tcW w:w="5966" w:type="dxa"/>
          </w:tcPr>
          <w:p w14:paraId="17AC0116" w14:textId="77777777" w:rsidR="00955C15" w:rsidRPr="00BD0243" w:rsidRDefault="00955C15" w:rsidP="00936EF9">
            <w:pPr>
              <w:pStyle w:val="Nidungvnbn"/>
              <w:ind w:hanging="24"/>
            </w:pPr>
            <w:r>
              <w:t>Thiết bị đã kết nối internet</w:t>
            </w:r>
          </w:p>
        </w:tc>
      </w:tr>
      <w:tr w:rsidR="00955C15" w:rsidRPr="00BD0243" w14:paraId="4C59FA9B" w14:textId="77777777" w:rsidTr="00936EF9">
        <w:tc>
          <w:tcPr>
            <w:tcW w:w="3145" w:type="dxa"/>
          </w:tcPr>
          <w:p w14:paraId="24441A3B" w14:textId="77777777" w:rsidR="00955C15" w:rsidRPr="00BD0243" w:rsidRDefault="00955C15" w:rsidP="00936EF9">
            <w:pPr>
              <w:pStyle w:val="Nidungvnbn"/>
              <w:ind w:firstLine="0"/>
              <w:rPr>
                <w:b/>
                <w:bCs/>
              </w:rPr>
            </w:pPr>
            <w:r w:rsidRPr="00BD0243">
              <w:rPr>
                <w:b/>
                <w:bCs/>
              </w:rPr>
              <w:t>Post-Condition</w:t>
            </w:r>
          </w:p>
        </w:tc>
        <w:tc>
          <w:tcPr>
            <w:tcW w:w="5966" w:type="dxa"/>
          </w:tcPr>
          <w:p w14:paraId="63AF04DA" w14:textId="1458A2B8" w:rsidR="00955C15" w:rsidRPr="00BD0243" w:rsidRDefault="00A808AF" w:rsidP="00C83FE5">
            <w:pPr>
              <w:pStyle w:val="Nidungvnbn"/>
              <w:ind w:hanging="24"/>
            </w:pPr>
            <w:r>
              <w:t>Tất cả các tệp đang tạm dừng sẽ tiếp tục được tải về</w:t>
            </w:r>
          </w:p>
        </w:tc>
      </w:tr>
      <w:tr w:rsidR="00955C15" w:rsidRPr="00BD0243" w14:paraId="61546D5E" w14:textId="77777777" w:rsidTr="00936EF9">
        <w:tc>
          <w:tcPr>
            <w:tcW w:w="3145" w:type="dxa"/>
          </w:tcPr>
          <w:p w14:paraId="32EFFD3A" w14:textId="77777777" w:rsidR="00955C15" w:rsidRPr="00BD0243" w:rsidRDefault="00955C15" w:rsidP="00936EF9">
            <w:pPr>
              <w:pStyle w:val="Nidungvnbn"/>
              <w:ind w:firstLine="0"/>
              <w:rPr>
                <w:b/>
                <w:bCs/>
              </w:rPr>
            </w:pPr>
            <w:r w:rsidRPr="00BD0243">
              <w:rPr>
                <w:b/>
                <w:bCs/>
              </w:rPr>
              <w:t>Basic Flow</w:t>
            </w:r>
          </w:p>
        </w:tc>
        <w:tc>
          <w:tcPr>
            <w:tcW w:w="5966" w:type="dxa"/>
          </w:tcPr>
          <w:p w14:paraId="177E307D" w14:textId="77777777" w:rsidR="007479CA" w:rsidRDefault="007479CA" w:rsidP="007479CA">
            <w:pPr>
              <w:pStyle w:val="Nidungvnbn"/>
              <w:ind w:hanging="24"/>
            </w:pPr>
            <w:r>
              <w:t>Người dùng mở ứng dụng</w:t>
            </w:r>
          </w:p>
          <w:p w14:paraId="1D0B9B60" w14:textId="0FDE0930" w:rsidR="00955C15" w:rsidRPr="00BD0243" w:rsidRDefault="007479CA" w:rsidP="007479CA">
            <w:pPr>
              <w:pStyle w:val="Nidungvnbn"/>
              <w:ind w:left="-24" w:firstLine="0"/>
            </w:pPr>
            <w:r>
              <w:t>Nhấn Resume All, ứng dụng sẽ tiếp tục tải tất cả các tệp đang tạm dừng</w:t>
            </w:r>
            <w:r w:rsidRPr="00BD0243">
              <w:t xml:space="preserve"> </w:t>
            </w:r>
          </w:p>
        </w:tc>
      </w:tr>
      <w:tr w:rsidR="00955C15" w:rsidRPr="00BD0243" w14:paraId="4E150C0E" w14:textId="77777777" w:rsidTr="00936EF9">
        <w:tc>
          <w:tcPr>
            <w:tcW w:w="3145" w:type="dxa"/>
          </w:tcPr>
          <w:p w14:paraId="7EF49187" w14:textId="77777777" w:rsidR="00955C15" w:rsidRPr="00BD0243" w:rsidRDefault="00955C15" w:rsidP="00936EF9">
            <w:pPr>
              <w:pStyle w:val="Nidungvnbn"/>
              <w:ind w:firstLine="0"/>
              <w:rPr>
                <w:b/>
                <w:bCs/>
              </w:rPr>
            </w:pPr>
            <w:r w:rsidRPr="00BD0243">
              <w:rPr>
                <w:b/>
                <w:bCs/>
              </w:rPr>
              <w:t>Alternative Flow</w:t>
            </w:r>
          </w:p>
        </w:tc>
        <w:tc>
          <w:tcPr>
            <w:tcW w:w="5966" w:type="dxa"/>
          </w:tcPr>
          <w:p w14:paraId="077FD4D8" w14:textId="77777777" w:rsidR="00955C15" w:rsidRPr="00BD0243" w:rsidRDefault="00955C15" w:rsidP="00936EF9">
            <w:pPr>
              <w:pStyle w:val="Nidungvnbn"/>
              <w:ind w:hanging="24"/>
            </w:pPr>
          </w:p>
        </w:tc>
      </w:tr>
      <w:tr w:rsidR="00955C15" w:rsidRPr="00BD0243" w14:paraId="57B08A8F" w14:textId="77777777" w:rsidTr="00936EF9">
        <w:tc>
          <w:tcPr>
            <w:tcW w:w="3145" w:type="dxa"/>
          </w:tcPr>
          <w:p w14:paraId="187C47A9" w14:textId="77777777" w:rsidR="00955C15" w:rsidRPr="00BD0243" w:rsidRDefault="00955C15" w:rsidP="00936EF9">
            <w:pPr>
              <w:pStyle w:val="Nidungvnbn"/>
              <w:ind w:firstLine="0"/>
              <w:rPr>
                <w:b/>
                <w:bCs/>
              </w:rPr>
            </w:pPr>
            <w:r w:rsidRPr="00BD0243">
              <w:rPr>
                <w:b/>
                <w:bCs/>
              </w:rPr>
              <w:t>Exeption Flow</w:t>
            </w:r>
          </w:p>
        </w:tc>
        <w:tc>
          <w:tcPr>
            <w:tcW w:w="5966" w:type="dxa"/>
          </w:tcPr>
          <w:p w14:paraId="10D85E91" w14:textId="24F4642D" w:rsidR="00955C15" w:rsidRPr="00BD0243" w:rsidRDefault="00955C15" w:rsidP="00936EF9">
            <w:pPr>
              <w:pStyle w:val="Nidungvnbn"/>
              <w:ind w:hanging="24"/>
            </w:pPr>
          </w:p>
        </w:tc>
      </w:tr>
      <w:tr w:rsidR="00955C15" w:rsidRPr="00BD0243" w14:paraId="4A5B7E68" w14:textId="77777777" w:rsidTr="00936EF9">
        <w:tc>
          <w:tcPr>
            <w:tcW w:w="3145" w:type="dxa"/>
          </w:tcPr>
          <w:p w14:paraId="2AC07E65" w14:textId="77777777" w:rsidR="00955C15" w:rsidRPr="000C609D" w:rsidRDefault="00955C15" w:rsidP="00936EF9">
            <w:pPr>
              <w:pStyle w:val="Nidungvnbn"/>
              <w:ind w:firstLine="0"/>
            </w:pPr>
            <w:r w:rsidRPr="000C609D">
              <w:rPr>
                <w:rStyle w:val="Strong"/>
                <w:shd w:val="clear" w:color="auto" w:fill="FFFFFF"/>
              </w:rPr>
              <w:t>Business Rules</w:t>
            </w:r>
          </w:p>
        </w:tc>
        <w:tc>
          <w:tcPr>
            <w:tcW w:w="5966" w:type="dxa"/>
          </w:tcPr>
          <w:p w14:paraId="35BDB87E" w14:textId="16ACBEE1" w:rsidR="00955C15" w:rsidRPr="00BD0243" w:rsidRDefault="00955C15" w:rsidP="00936EF9">
            <w:pPr>
              <w:pStyle w:val="Nidungvnbn"/>
              <w:ind w:hanging="24"/>
            </w:pPr>
          </w:p>
        </w:tc>
      </w:tr>
      <w:tr w:rsidR="00955C15" w:rsidRPr="00BD0243" w14:paraId="36541C49" w14:textId="77777777" w:rsidTr="00936EF9">
        <w:tc>
          <w:tcPr>
            <w:tcW w:w="3145" w:type="dxa"/>
          </w:tcPr>
          <w:p w14:paraId="330D444F" w14:textId="77777777" w:rsidR="00955C15" w:rsidRPr="000C609D" w:rsidRDefault="00955C15" w:rsidP="00936EF9">
            <w:pPr>
              <w:pStyle w:val="Nidungvnbn"/>
              <w:ind w:firstLine="0"/>
            </w:pPr>
            <w:r w:rsidRPr="000C609D">
              <w:rPr>
                <w:rStyle w:val="Strong"/>
              </w:rPr>
              <w:t>Non-Functional Requirement</w:t>
            </w:r>
          </w:p>
        </w:tc>
        <w:tc>
          <w:tcPr>
            <w:tcW w:w="5966" w:type="dxa"/>
          </w:tcPr>
          <w:p w14:paraId="1F024D17" w14:textId="77777777" w:rsidR="00955C15" w:rsidRPr="00BD0243" w:rsidRDefault="00955C15" w:rsidP="00936EF9">
            <w:pPr>
              <w:pStyle w:val="Nidungvnbn"/>
              <w:ind w:hanging="24"/>
            </w:pPr>
          </w:p>
        </w:tc>
      </w:tr>
    </w:tbl>
    <w:p w14:paraId="1E09AE30" w14:textId="77777777" w:rsidR="00955C15" w:rsidRDefault="00955C15" w:rsidP="005819EA">
      <w:pPr>
        <w:pStyle w:val="Tiumccp2"/>
      </w:pPr>
    </w:p>
    <w:p w14:paraId="2C200D8F" w14:textId="45909913" w:rsidR="005819EA" w:rsidRDefault="005819EA" w:rsidP="005819EA">
      <w:pPr>
        <w:pStyle w:val="Tiumccp2"/>
      </w:pPr>
      <w:bookmarkStart w:id="19" w:name="_Toc41832223"/>
      <w:r>
        <w:t>3.3.</w:t>
      </w:r>
      <w:r w:rsidR="00C60C2B">
        <w:t>5</w:t>
      </w:r>
      <w:r>
        <w:t xml:space="preserve"> Use Case </w:t>
      </w:r>
      <w:r w:rsidR="009D1540">
        <w:t>Pause Downloader</w:t>
      </w:r>
      <w:bookmarkEnd w:id="19"/>
    </w:p>
    <w:tbl>
      <w:tblPr>
        <w:tblStyle w:val="TableGrid"/>
        <w:tblW w:w="0" w:type="auto"/>
        <w:tblLook w:val="04A0" w:firstRow="1" w:lastRow="0" w:firstColumn="1" w:lastColumn="0" w:noHBand="0" w:noVBand="1"/>
      </w:tblPr>
      <w:tblGrid>
        <w:gridCol w:w="3145"/>
        <w:gridCol w:w="5966"/>
      </w:tblGrid>
      <w:tr w:rsidR="002D3CC3" w:rsidRPr="00BD0243" w14:paraId="50969C84" w14:textId="77777777" w:rsidTr="00936EF9">
        <w:tc>
          <w:tcPr>
            <w:tcW w:w="3145" w:type="dxa"/>
          </w:tcPr>
          <w:p w14:paraId="3E846EB4" w14:textId="77777777" w:rsidR="002D3CC3" w:rsidRPr="00BD0243" w:rsidRDefault="002D3CC3" w:rsidP="00936EF9">
            <w:pPr>
              <w:pStyle w:val="Nidungvnbn"/>
              <w:ind w:firstLine="0"/>
              <w:rPr>
                <w:b/>
                <w:bCs/>
              </w:rPr>
            </w:pPr>
            <w:r w:rsidRPr="00BD0243">
              <w:rPr>
                <w:b/>
                <w:bCs/>
              </w:rPr>
              <w:t>Use Case Name</w:t>
            </w:r>
          </w:p>
        </w:tc>
        <w:tc>
          <w:tcPr>
            <w:tcW w:w="5966" w:type="dxa"/>
          </w:tcPr>
          <w:p w14:paraId="7997D36B" w14:textId="6FA00B03" w:rsidR="002D3CC3" w:rsidRPr="00BD0243" w:rsidRDefault="00D7782D" w:rsidP="00936EF9">
            <w:pPr>
              <w:pStyle w:val="Nidungvnbn"/>
              <w:ind w:hanging="24"/>
            </w:pPr>
            <w:r>
              <w:t>Pause Downloader</w:t>
            </w:r>
          </w:p>
        </w:tc>
      </w:tr>
      <w:tr w:rsidR="002D3CC3" w:rsidRPr="00BD0243" w14:paraId="261592D5" w14:textId="77777777" w:rsidTr="00936EF9">
        <w:tc>
          <w:tcPr>
            <w:tcW w:w="3145" w:type="dxa"/>
          </w:tcPr>
          <w:p w14:paraId="3CFF5C7B" w14:textId="77777777" w:rsidR="002D3CC3" w:rsidRPr="00BD0243" w:rsidRDefault="002D3CC3" w:rsidP="00936EF9">
            <w:pPr>
              <w:pStyle w:val="Nidungvnbn"/>
              <w:ind w:firstLine="0"/>
              <w:rPr>
                <w:b/>
                <w:bCs/>
              </w:rPr>
            </w:pPr>
            <w:r w:rsidRPr="00BD0243">
              <w:rPr>
                <w:b/>
                <w:bCs/>
              </w:rPr>
              <w:t>Use Case ID</w:t>
            </w:r>
          </w:p>
        </w:tc>
        <w:tc>
          <w:tcPr>
            <w:tcW w:w="5966" w:type="dxa"/>
          </w:tcPr>
          <w:p w14:paraId="2B8B9D12" w14:textId="53508B65" w:rsidR="002D3CC3" w:rsidRPr="00BD0243" w:rsidRDefault="002D3CC3" w:rsidP="00936EF9">
            <w:pPr>
              <w:pStyle w:val="Nidungvnbn"/>
              <w:ind w:hanging="24"/>
            </w:pPr>
            <w:r>
              <w:t>UC00</w:t>
            </w:r>
            <w:r w:rsidR="009D1540">
              <w:t>5</w:t>
            </w:r>
          </w:p>
        </w:tc>
      </w:tr>
      <w:tr w:rsidR="002D3CC3" w:rsidRPr="005C3629" w14:paraId="2C1D479A" w14:textId="77777777" w:rsidTr="00936EF9">
        <w:tc>
          <w:tcPr>
            <w:tcW w:w="3145" w:type="dxa"/>
          </w:tcPr>
          <w:p w14:paraId="24AEC04F" w14:textId="77777777" w:rsidR="002D3CC3" w:rsidRPr="00BD0243" w:rsidRDefault="002D3CC3" w:rsidP="00936EF9">
            <w:pPr>
              <w:pStyle w:val="Nidungvnbn"/>
              <w:ind w:firstLine="0"/>
              <w:rPr>
                <w:b/>
                <w:bCs/>
              </w:rPr>
            </w:pPr>
            <w:r w:rsidRPr="00BD0243">
              <w:rPr>
                <w:b/>
                <w:bCs/>
              </w:rPr>
              <w:lastRenderedPageBreak/>
              <w:t>Use Case Description</w:t>
            </w:r>
          </w:p>
        </w:tc>
        <w:tc>
          <w:tcPr>
            <w:tcW w:w="5966" w:type="dxa"/>
          </w:tcPr>
          <w:p w14:paraId="5F1462C0" w14:textId="0FA54A8D" w:rsidR="002D3CC3" w:rsidRPr="005C3629" w:rsidRDefault="002D3CC3" w:rsidP="00936EF9">
            <w:pPr>
              <w:pStyle w:val="Nidungvnbn"/>
              <w:ind w:firstLine="0"/>
            </w:pPr>
            <w:r>
              <w:t xml:space="preserve">Là người dùng, tôi </w:t>
            </w:r>
            <w:r w:rsidR="009D1540">
              <w:t>có thể dừng tải về một tệp</w:t>
            </w:r>
            <w:r w:rsidR="007B1E8E">
              <w:t>.</w:t>
            </w:r>
          </w:p>
        </w:tc>
      </w:tr>
      <w:tr w:rsidR="002D3CC3" w:rsidRPr="00BD0243" w14:paraId="7BF0E977" w14:textId="77777777" w:rsidTr="00936EF9">
        <w:tc>
          <w:tcPr>
            <w:tcW w:w="3145" w:type="dxa"/>
          </w:tcPr>
          <w:p w14:paraId="7A50AF57" w14:textId="77777777" w:rsidR="002D3CC3" w:rsidRPr="00BD0243" w:rsidRDefault="002D3CC3" w:rsidP="00936EF9">
            <w:pPr>
              <w:pStyle w:val="Nidungvnbn"/>
              <w:ind w:firstLine="0"/>
              <w:rPr>
                <w:b/>
                <w:bCs/>
              </w:rPr>
            </w:pPr>
            <w:r w:rsidRPr="00BD0243">
              <w:rPr>
                <w:b/>
                <w:bCs/>
              </w:rPr>
              <w:t>Actor</w:t>
            </w:r>
          </w:p>
        </w:tc>
        <w:tc>
          <w:tcPr>
            <w:tcW w:w="5966" w:type="dxa"/>
          </w:tcPr>
          <w:p w14:paraId="046398FE" w14:textId="77777777" w:rsidR="002D3CC3" w:rsidRPr="00BD0243" w:rsidRDefault="002D3CC3" w:rsidP="00936EF9">
            <w:pPr>
              <w:pStyle w:val="Nidungvnbn"/>
              <w:ind w:hanging="24"/>
            </w:pPr>
            <w:r>
              <w:t>User</w:t>
            </w:r>
          </w:p>
        </w:tc>
      </w:tr>
      <w:tr w:rsidR="002D3CC3" w:rsidRPr="00BD0243" w14:paraId="6119749D" w14:textId="77777777" w:rsidTr="00936EF9">
        <w:tc>
          <w:tcPr>
            <w:tcW w:w="3145" w:type="dxa"/>
          </w:tcPr>
          <w:p w14:paraId="643965FA" w14:textId="77777777" w:rsidR="002D3CC3" w:rsidRPr="00BD0243" w:rsidRDefault="002D3CC3" w:rsidP="00936EF9">
            <w:pPr>
              <w:pStyle w:val="Nidungvnbn"/>
              <w:ind w:firstLine="0"/>
              <w:rPr>
                <w:b/>
                <w:bCs/>
              </w:rPr>
            </w:pPr>
            <w:r w:rsidRPr="00BD0243">
              <w:rPr>
                <w:b/>
                <w:bCs/>
              </w:rPr>
              <w:t>Priority</w:t>
            </w:r>
          </w:p>
        </w:tc>
        <w:tc>
          <w:tcPr>
            <w:tcW w:w="5966" w:type="dxa"/>
          </w:tcPr>
          <w:p w14:paraId="090A0975" w14:textId="77777777" w:rsidR="002D3CC3" w:rsidRPr="00BD0243" w:rsidRDefault="002D3CC3" w:rsidP="00936EF9">
            <w:pPr>
              <w:pStyle w:val="Nidungvnbn"/>
              <w:ind w:hanging="24"/>
            </w:pPr>
            <w:r>
              <w:t>Must Have</w:t>
            </w:r>
          </w:p>
        </w:tc>
      </w:tr>
      <w:tr w:rsidR="002D3CC3" w:rsidRPr="00BD0243" w14:paraId="1B22270C" w14:textId="77777777" w:rsidTr="00936EF9">
        <w:tc>
          <w:tcPr>
            <w:tcW w:w="3145" w:type="dxa"/>
          </w:tcPr>
          <w:p w14:paraId="289BA432" w14:textId="77777777" w:rsidR="002D3CC3" w:rsidRPr="00BD0243" w:rsidRDefault="002D3CC3" w:rsidP="00936EF9">
            <w:pPr>
              <w:pStyle w:val="Nidungvnbn"/>
              <w:ind w:firstLine="0"/>
              <w:rPr>
                <w:b/>
                <w:bCs/>
              </w:rPr>
            </w:pPr>
            <w:r w:rsidRPr="00BD0243">
              <w:rPr>
                <w:b/>
                <w:bCs/>
              </w:rPr>
              <w:t>Trigger</w:t>
            </w:r>
          </w:p>
        </w:tc>
        <w:tc>
          <w:tcPr>
            <w:tcW w:w="5966" w:type="dxa"/>
          </w:tcPr>
          <w:p w14:paraId="75F6E0FC" w14:textId="77777777" w:rsidR="002D3CC3" w:rsidRPr="00BD0243" w:rsidRDefault="002D3CC3" w:rsidP="00936EF9">
            <w:pPr>
              <w:pStyle w:val="Nidungvnbn"/>
              <w:ind w:hanging="24"/>
            </w:pPr>
          </w:p>
        </w:tc>
      </w:tr>
      <w:tr w:rsidR="002D3CC3" w:rsidRPr="00BD0243" w14:paraId="028712E4" w14:textId="77777777" w:rsidTr="00936EF9">
        <w:tc>
          <w:tcPr>
            <w:tcW w:w="3145" w:type="dxa"/>
          </w:tcPr>
          <w:p w14:paraId="0840C8CF" w14:textId="77777777" w:rsidR="002D3CC3" w:rsidRPr="00BD0243" w:rsidRDefault="002D3CC3" w:rsidP="00936EF9">
            <w:pPr>
              <w:pStyle w:val="Nidungvnbn"/>
              <w:ind w:firstLine="0"/>
              <w:rPr>
                <w:b/>
                <w:bCs/>
              </w:rPr>
            </w:pPr>
            <w:r w:rsidRPr="00BD0243">
              <w:rPr>
                <w:b/>
                <w:bCs/>
              </w:rPr>
              <w:t>Pre-Condition</w:t>
            </w:r>
          </w:p>
        </w:tc>
        <w:tc>
          <w:tcPr>
            <w:tcW w:w="5966" w:type="dxa"/>
          </w:tcPr>
          <w:p w14:paraId="386471AF" w14:textId="248ECEE8" w:rsidR="002D3CC3" w:rsidRDefault="009D1540" w:rsidP="00936EF9">
            <w:pPr>
              <w:pStyle w:val="Nidungvnbn"/>
              <w:ind w:hanging="24"/>
            </w:pPr>
            <w:r>
              <w:t>Tệp tin đang được tải về</w:t>
            </w:r>
          </w:p>
          <w:p w14:paraId="006A212B" w14:textId="77777777" w:rsidR="002D3CC3" w:rsidRPr="00BD0243" w:rsidRDefault="002D3CC3" w:rsidP="00936EF9">
            <w:pPr>
              <w:pStyle w:val="Nidungvnbn"/>
              <w:ind w:hanging="24"/>
            </w:pPr>
            <w:r>
              <w:t>Thiết bị đã kết nối internet</w:t>
            </w:r>
          </w:p>
        </w:tc>
      </w:tr>
      <w:tr w:rsidR="002D3CC3" w:rsidRPr="00BD0243" w14:paraId="2044FA13" w14:textId="77777777" w:rsidTr="00936EF9">
        <w:tc>
          <w:tcPr>
            <w:tcW w:w="3145" w:type="dxa"/>
          </w:tcPr>
          <w:p w14:paraId="12EC6503" w14:textId="77777777" w:rsidR="002D3CC3" w:rsidRPr="00BD0243" w:rsidRDefault="002D3CC3" w:rsidP="00936EF9">
            <w:pPr>
              <w:pStyle w:val="Nidungvnbn"/>
              <w:ind w:firstLine="0"/>
              <w:rPr>
                <w:b/>
                <w:bCs/>
              </w:rPr>
            </w:pPr>
            <w:r w:rsidRPr="00BD0243">
              <w:rPr>
                <w:b/>
                <w:bCs/>
              </w:rPr>
              <w:t>Post-Condition</w:t>
            </w:r>
          </w:p>
        </w:tc>
        <w:tc>
          <w:tcPr>
            <w:tcW w:w="5966" w:type="dxa"/>
          </w:tcPr>
          <w:p w14:paraId="11EBDB33" w14:textId="7863A4DA" w:rsidR="002D3CC3" w:rsidRPr="00BD0243" w:rsidRDefault="009D1540" w:rsidP="00936EF9">
            <w:pPr>
              <w:pStyle w:val="Nidungvnbn"/>
              <w:ind w:hanging="24"/>
            </w:pPr>
            <w:r>
              <w:t>Tệp tin đã chọn sẽ tạm dừng tải về</w:t>
            </w:r>
          </w:p>
        </w:tc>
      </w:tr>
      <w:tr w:rsidR="002D3CC3" w:rsidRPr="00BD0243" w14:paraId="14221096" w14:textId="77777777" w:rsidTr="00936EF9">
        <w:tc>
          <w:tcPr>
            <w:tcW w:w="3145" w:type="dxa"/>
          </w:tcPr>
          <w:p w14:paraId="113A7220" w14:textId="77777777" w:rsidR="002D3CC3" w:rsidRPr="00BD0243" w:rsidRDefault="002D3CC3" w:rsidP="00936EF9">
            <w:pPr>
              <w:pStyle w:val="Nidungvnbn"/>
              <w:ind w:firstLine="0"/>
              <w:rPr>
                <w:b/>
                <w:bCs/>
              </w:rPr>
            </w:pPr>
            <w:r w:rsidRPr="00BD0243">
              <w:rPr>
                <w:b/>
                <w:bCs/>
              </w:rPr>
              <w:t>Basic Flow</w:t>
            </w:r>
          </w:p>
        </w:tc>
        <w:tc>
          <w:tcPr>
            <w:tcW w:w="5966" w:type="dxa"/>
          </w:tcPr>
          <w:p w14:paraId="452F4239" w14:textId="7925D093" w:rsidR="002D3CC3" w:rsidRDefault="009D1540" w:rsidP="00936EF9">
            <w:pPr>
              <w:pStyle w:val="Nidungvnbn"/>
              <w:ind w:hanging="24"/>
            </w:pPr>
            <w:r>
              <w:t>Mở ứng dụng, chọn tệp tin mong muốn.</w:t>
            </w:r>
          </w:p>
          <w:p w14:paraId="3ABF9535" w14:textId="4615D67D" w:rsidR="009D1540" w:rsidRPr="00BD0243" w:rsidRDefault="009D1540" w:rsidP="00936EF9">
            <w:pPr>
              <w:pStyle w:val="Nidungvnbn"/>
              <w:ind w:hanging="24"/>
            </w:pPr>
            <w:r>
              <w:t>Nhấn Pause để tạm dừng tệp tin đang tải</w:t>
            </w:r>
          </w:p>
          <w:p w14:paraId="410C68ED" w14:textId="77777777" w:rsidR="002D3CC3" w:rsidRPr="00BD0243" w:rsidRDefault="002D3CC3" w:rsidP="00936EF9">
            <w:pPr>
              <w:pStyle w:val="Nidungvnbn"/>
              <w:ind w:left="-24" w:firstLine="0"/>
            </w:pPr>
          </w:p>
        </w:tc>
      </w:tr>
      <w:tr w:rsidR="002D3CC3" w:rsidRPr="00BD0243" w14:paraId="41562F80" w14:textId="77777777" w:rsidTr="00936EF9">
        <w:tc>
          <w:tcPr>
            <w:tcW w:w="3145" w:type="dxa"/>
          </w:tcPr>
          <w:p w14:paraId="79E2FEB7" w14:textId="77777777" w:rsidR="002D3CC3" w:rsidRPr="00BD0243" w:rsidRDefault="002D3CC3" w:rsidP="00936EF9">
            <w:pPr>
              <w:pStyle w:val="Nidungvnbn"/>
              <w:ind w:firstLine="0"/>
              <w:rPr>
                <w:b/>
                <w:bCs/>
              </w:rPr>
            </w:pPr>
            <w:r w:rsidRPr="00BD0243">
              <w:rPr>
                <w:b/>
                <w:bCs/>
              </w:rPr>
              <w:t>Alternative Flow</w:t>
            </w:r>
          </w:p>
        </w:tc>
        <w:tc>
          <w:tcPr>
            <w:tcW w:w="5966" w:type="dxa"/>
          </w:tcPr>
          <w:p w14:paraId="1452A37A" w14:textId="77777777" w:rsidR="002D3CC3" w:rsidRPr="00BD0243" w:rsidRDefault="002D3CC3" w:rsidP="00936EF9">
            <w:pPr>
              <w:pStyle w:val="Nidungvnbn"/>
              <w:ind w:hanging="24"/>
            </w:pPr>
          </w:p>
        </w:tc>
      </w:tr>
      <w:tr w:rsidR="002D3CC3" w:rsidRPr="00BD0243" w14:paraId="5191D0A9" w14:textId="77777777" w:rsidTr="00936EF9">
        <w:tc>
          <w:tcPr>
            <w:tcW w:w="3145" w:type="dxa"/>
          </w:tcPr>
          <w:p w14:paraId="22691379" w14:textId="77777777" w:rsidR="002D3CC3" w:rsidRPr="00BD0243" w:rsidRDefault="002D3CC3" w:rsidP="00936EF9">
            <w:pPr>
              <w:pStyle w:val="Nidungvnbn"/>
              <w:ind w:firstLine="0"/>
              <w:rPr>
                <w:b/>
                <w:bCs/>
              </w:rPr>
            </w:pPr>
            <w:r w:rsidRPr="00BD0243">
              <w:rPr>
                <w:b/>
                <w:bCs/>
              </w:rPr>
              <w:t>Exeption Flow</w:t>
            </w:r>
          </w:p>
        </w:tc>
        <w:tc>
          <w:tcPr>
            <w:tcW w:w="5966" w:type="dxa"/>
          </w:tcPr>
          <w:p w14:paraId="341CD7DC" w14:textId="77777777" w:rsidR="002D3CC3" w:rsidRPr="00BD0243" w:rsidRDefault="002D3CC3" w:rsidP="00936EF9">
            <w:pPr>
              <w:pStyle w:val="Nidungvnbn"/>
              <w:ind w:hanging="24"/>
            </w:pPr>
          </w:p>
        </w:tc>
      </w:tr>
      <w:tr w:rsidR="002D3CC3" w:rsidRPr="00BD0243" w14:paraId="62EEB75F" w14:textId="77777777" w:rsidTr="00936EF9">
        <w:tc>
          <w:tcPr>
            <w:tcW w:w="3145" w:type="dxa"/>
          </w:tcPr>
          <w:p w14:paraId="61FED702" w14:textId="77777777" w:rsidR="002D3CC3" w:rsidRPr="000C609D" w:rsidRDefault="002D3CC3" w:rsidP="00936EF9">
            <w:pPr>
              <w:pStyle w:val="Nidungvnbn"/>
              <w:ind w:firstLine="0"/>
            </w:pPr>
            <w:r w:rsidRPr="000C609D">
              <w:rPr>
                <w:rStyle w:val="Strong"/>
                <w:shd w:val="clear" w:color="auto" w:fill="FFFFFF"/>
              </w:rPr>
              <w:t>Business Rules</w:t>
            </w:r>
          </w:p>
        </w:tc>
        <w:tc>
          <w:tcPr>
            <w:tcW w:w="5966" w:type="dxa"/>
          </w:tcPr>
          <w:p w14:paraId="088B4BFC" w14:textId="77777777" w:rsidR="002D3CC3" w:rsidRPr="00BD0243" w:rsidRDefault="002D3CC3" w:rsidP="00936EF9">
            <w:pPr>
              <w:pStyle w:val="Nidungvnbn"/>
              <w:ind w:hanging="24"/>
            </w:pPr>
          </w:p>
        </w:tc>
      </w:tr>
      <w:tr w:rsidR="002D3CC3" w:rsidRPr="00BD0243" w14:paraId="4D5B1D71" w14:textId="77777777" w:rsidTr="00936EF9">
        <w:tc>
          <w:tcPr>
            <w:tcW w:w="3145" w:type="dxa"/>
          </w:tcPr>
          <w:p w14:paraId="7AFD9385" w14:textId="77777777" w:rsidR="002D3CC3" w:rsidRPr="000C609D" w:rsidRDefault="002D3CC3" w:rsidP="00936EF9">
            <w:pPr>
              <w:pStyle w:val="Nidungvnbn"/>
              <w:ind w:firstLine="0"/>
            </w:pPr>
            <w:r w:rsidRPr="000C609D">
              <w:rPr>
                <w:rStyle w:val="Strong"/>
              </w:rPr>
              <w:t>Non-Functional Requirement</w:t>
            </w:r>
          </w:p>
        </w:tc>
        <w:tc>
          <w:tcPr>
            <w:tcW w:w="5966" w:type="dxa"/>
          </w:tcPr>
          <w:p w14:paraId="6D11579D" w14:textId="77777777" w:rsidR="002D3CC3" w:rsidRPr="00BD0243" w:rsidRDefault="002D3CC3" w:rsidP="00936EF9">
            <w:pPr>
              <w:pStyle w:val="Nidungvnbn"/>
              <w:ind w:hanging="24"/>
            </w:pPr>
          </w:p>
        </w:tc>
      </w:tr>
    </w:tbl>
    <w:p w14:paraId="4D43D663" w14:textId="77777777" w:rsidR="002D3CC3" w:rsidRDefault="002D3CC3" w:rsidP="005819EA">
      <w:pPr>
        <w:pStyle w:val="Tiumccp2"/>
      </w:pPr>
    </w:p>
    <w:p w14:paraId="17B1525F" w14:textId="484DB226" w:rsidR="005819EA" w:rsidRDefault="005819EA" w:rsidP="005819EA">
      <w:pPr>
        <w:pStyle w:val="Tiumccp2"/>
      </w:pPr>
      <w:bookmarkStart w:id="20" w:name="_Toc41832224"/>
      <w:r>
        <w:t>3.3.</w:t>
      </w:r>
      <w:r w:rsidR="00C60C2B">
        <w:t>6</w:t>
      </w:r>
      <w:r>
        <w:t xml:space="preserve"> Use Case </w:t>
      </w:r>
      <w:r w:rsidR="009D1540">
        <w:t xml:space="preserve">Pause </w:t>
      </w:r>
      <w:r w:rsidR="008D1B7C">
        <w:t xml:space="preserve">All </w:t>
      </w:r>
      <w:r w:rsidR="009D1540">
        <w:t>Downloader</w:t>
      </w:r>
      <w:r w:rsidR="00C60C2B">
        <w:t>s</w:t>
      </w:r>
      <w:bookmarkEnd w:id="20"/>
    </w:p>
    <w:tbl>
      <w:tblPr>
        <w:tblStyle w:val="TableGrid"/>
        <w:tblW w:w="0" w:type="auto"/>
        <w:tblLook w:val="04A0" w:firstRow="1" w:lastRow="0" w:firstColumn="1" w:lastColumn="0" w:noHBand="0" w:noVBand="1"/>
      </w:tblPr>
      <w:tblGrid>
        <w:gridCol w:w="3145"/>
        <w:gridCol w:w="5966"/>
      </w:tblGrid>
      <w:tr w:rsidR="00B11987" w:rsidRPr="00BD0243" w14:paraId="5F2F47FD" w14:textId="77777777" w:rsidTr="00936EF9">
        <w:tc>
          <w:tcPr>
            <w:tcW w:w="3145" w:type="dxa"/>
          </w:tcPr>
          <w:p w14:paraId="23610998" w14:textId="77777777" w:rsidR="00B11987" w:rsidRPr="00BD0243" w:rsidRDefault="00B11987" w:rsidP="00936EF9">
            <w:pPr>
              <w:pStyle w:val="Nidungvnbn"/>
              <w:ind w:firstLine="0"/>
              <w:rPr>
                <w:b/>
                <w:bCs/>
              </w:rPr>
            </w:pPr>
            <w:r w:rsidRPr="00BD0243">
              <w:rPr>
                <w:b/>
                <w:bCs/>
              </w:rPr>
              <w:t>Use Case Name</w:t>
            </w:r>
          </w:p>
        </w:tc>
        <w:tc>
          <w:tcPr>
            <w:tcW w:w="5966" w:type="dxa"/>
          </w:tcPr>
          <w:p w14:paraId="5CB9CE61" w14:textId="5C07DD15" w:rsidR="00B11987" w:rsidRPr="00BD0243" w:rsidRDefault="00C60C2B" w:rsidP="00936EF9">
            <w:pPr>
              <w:pStyle w:val="Nidungvnbn"/>
              <w:ind w:hanging="24"/>
            </w:pPr>
            <w:r>
              <w:t>Pause</w:t>
            </w:r>
            <w:r>
              <w:t xml:space="preserve"> All</w:t>
            </w:r>
            <w:r>
              <w:t xml:space="preserve"> Downloader</w:t>
            </w:r>
            <w:r>
              <w:t>s</w:t>
            </w:r>
          </w:p>
        </w:tc>
      </w:tr>
      <w:tr w:rsidR="00B11987" w:rsidRPr="00BD0243" w14:paraId="227F5158" w14:textId="77777777" w:rsidTr="00936EF9">
        <w:tc>
          <w:tcPr>
            <w:tcW w:w="3145" w:type="dxa"/>
          </w:tcPr>
          <w:p w14:paraId="33E98C34" w14:textId="77777777" w:rsidR="00B11987" w:rsidRPr="00BD0243" w:rsidRDefault="00B11987" w:rsidP="00936EF9">
            <w:pPr>
              <w:pStyle w:val="Nidungvnbn"/>
              <w:ind w:firstLine="0"/>
              <w:rPr>
                <w:b/>
                <w:bCs/>
              </w:rPr>
            </w:pPr>
            <w:r w:rsidRPr="00BD0243">
              <w:rPr>
                <w:b/>
                <w:bCs/>
              </w:rPr>
              <w:t>Use Case ID</w:t>
            </w:r>
          </w:p>
        </w:tc>
        <w:tc>
          <w:tcPr>
            <w:tcW w:w="5966" w:type="dxa"/>
          </w:tcPr>
          <w:p w14:paraId="21B471D2" w14:textId="1EC125B4" w:rsidR="00B11987" w:rsidRPr="00BD0243" w:rsidRDefault="00B11987" w:rsidP="00936EF9">
            <w:pPr>
              <w:pStyle w:val="Nidungvnbn"/>
              <w:ind w:hanging="24"/>
            </w:pPr>
            <w:r>
              <w:t>UC00</w:t>
            </w:r>
            <w:r w:rsidR="00C60C2B">
              <w:t>6</w:t>
            </w:r>
          </w:p>
        </w:tc>
      </w:tr>
      <w:tr w:rsidR="00B11987" w:rsidRPr="005C3629" w14:paraId="1A5539F0" w14:textId="77777777" w:rsidTr="00936EF9">
        <w:tc>
          <w:tcPr>
            <w:tcW w:w="3145" w:type="dxa"/>
          </w:tcPr>
          <w:p w14:paraId="09605E76" w14:textId="77777777" w:rsidR="00B11987" w:rsidRPr="00BD0243" w:rsidRDefault="00B11987" w:rsidP="00936EF9">
            <w:pPr>
              <w:pStyle w:val="Nidungvnbn"/>
              <w:ind w:firstLine="0"/>
              <w:rPr>
                <w:b/>
                <w:bCs/>
              </w:rPr>
            </w:pPr>
            <w:r w:rsidRPr="00BD0243">
              <w:rPr>
                <w:b/>
                <w:bCs/>
              </w:rPr>
              <w:t>Use Case Description</w:t>
            </w:r>
          </w:p>
        </w:tc>
        <w:tc>
          <w:tcPr>
            <w:tcW w:w="5966" w:type="dxa"/>
          </w:tcPr>
          <w:p w14:paraId="51147EE7" w14:textId="0FC06C9D" w:rsidR="00B11987" w:rsidRPr="005C3629" w:rsidRDefault="00B11987" w:rsidP="00936EF9">
            <w:pPr>
              <w:pStyle w:val="Nidungvnbn"/>
              <w:ind w:firstLine="0"/>
            </w:pPr>
            <w:r>
              <w:t xml:space="preserve">Là người dùng, tôi </w:t>
            </w:r>
            <w:r w:rsidR="004530CA">
              <w:t xml:space="preserve">có thể </w:t>
            </w:r>
            <w:r w:rsidR="00C60C2B">
              <w:t>dừng tải tất cả các tập tin đang tải về</w:t>
            </w:r>
          </w:p>
        </w:tc>
      </w:tr>
      <w:tr w:rsidR="00B11987" w:rsidRPr="00BD0243" w14:paraId="48C9060C" w14:textId="77777777" w:rsidTr="00936EF9">
        <w:tc>
          <w:tcPr>
            <w:tcW w:w="3145" w:type="dxa"/>
          </w:tcPr>
          <w:p w14:paraId="529C73BE" w14:textId="77777777" w:rsidR="00B11987" w:rsidRPr="00BD0243" w:rsidRDefault="00B11987" w:rsidP="00936EF9">
            <w:pPr>
              <w:pStyle w:val="Nidungvnbn"/>
              <w:ind w:firstLine="0"/>
              <w:rPr>
                <w:b/>
                <w:bCs/>
              </w:rPr>
            </w:pPr>
            <w:r w:rsidRPr="00BD0243">
              <w:rPr>
                <w:b/>
                <w:bCs/>
              </w:rPr>
              <w:t>Actor</w:t>
            </w:r>
          </w:p>
        </w:tc>
        <w:tc>
          <w:tcPr>
            <w:tcW w:w="5966" w:type="dxa"/>
          </w:tcPr>
          <w:p w14:paraId="57112BC5" w14:textId="77777777" w:rsidR="00B11987" w:rsidRPr="00BD0243" w:rsidRDefault="00B11987" w:rsidP="00936EF9">
            <w:pPr>
              <w:pStyle w:val="Nidungvnbn"/>
              <w:ind w:hanging="24"/>
            </w:pPr>
            <w:r>
              <w:t>User</w:t>
            </w:r>
          </w:p>
        </w:tc>
      </w:tr>
      <w:tr w:rsidR="00B11987" w:rsidRPr="00BD0243" w14:paraId="28FB6851" w14:textId="77777777" w:rsidTr="00936EF9">
        <w:tc>
          <w:tcPr>
            <w:tcW w:w="3145" w:type="dxa"/>
          </w:tcPr>
          <w:p w14:paraId="62F9E043" w14:textId="77777777" w:rsidR="00B11987" w:rsidRPr="00BD0243" w:rsidRDefault="00B11987" w:rsidP="00936EF9">
            <w:pPr>
              <w:pStyle w:val="Nidungvnbn"/>
              <w:ind w:firstLine="0"/>
              <w:rPr>
                <w:b/>
                <w:bCs/>
              </w:rPr>
            </w:pPr>
            <w:r w:rsidRPr="00BD0243">
              <w:rPr>
                <w:b/>
                <w:bCs/>
              </w:rPr>
              <w:t>Priority</w:t>
            </w:r>
          </w:p>
        </w:tc>
        <w:tc>
          <w:tcPr>
            <w:tcW w:w="5966" w:type="dxa"/>
          </w:tcPr>
          <w:p w14:paraId="271D4561" w14:textId="77777777" w:rsidR="00B11987" w:rsidRPr="00BD0243" w:rsidRDefault="00B11987" w:rsidP="00936EF9">
            <w:pPr>
              <w:pStyle w:val="Nidungvnbn"/>
              <w:ind w:hanging="24"/>
            </w:pPr>
            <w:r>
              <w:t>Must Have</w:t>
            </w:r>
          </w:p>
        </w:tc>
      </w:tr>
      <w:tr w:rsidR="00B11987" w:rsidRPr="00BD0243" w14:paraId="2C74F028" w14:textId="77777777" w:rsidTr="00936EF9">
        <w:tc>
          <w:tcPr>
            <w:tcW w:w="3145" w:type="dxa"/>
          </w:tcPr>
          <w:p w14:paraId="4FDDA93E" w14:textId="77777777" w:rsidR="00B11987" w:rsidRPr="00BD0243" w:rsidRDefault="00B11987" w:rsidP="00936EF9">
            <w:pPr>
              <w:pStyle w:val="Nidungvnbn"/>
              <w:ind w:firstLine="0"/>
              <w:rPr>
                <w:b/>
                <w:bCs/>
              </w:rPr>
            </w:pPr>
            <w:r w:rsidRPr="00BD0243">
              <w:rPr>
                <w:b/>
                <w:bCs/>
              </w:rPr>
              <w:t>Trigger</w:t>
            </w:r>
          </w:p>
        </w:tc>
        <w:tc>
          <w:tcPr>
            <w:tcW w:w="5966" w:type="dxa"/>
          </w:tcPr>
          <w:p w14:paraId="05B283BF" w14:textId="77777777" w:rsidR="00B11987" w:rsidRPr="00BD0243" w:rsidRDefault="00B11987" w:rsidP="00936EF9">
            <w:pPr>
              <w:pStyle w:val="Nidungvnbn"/>
              <w:ind w:hanging="24"/>
            </w:pPr>
          </w:p>
        </w:tc>
      </w:tr>
      <w:tr w:rsidR="00B11987" w:rsidRPr="00BD0243" w14:paraId="04C5D220" w14:textId="77777777" w:rsidTr="00936EF9">
        <w:tc>
          <w:tcPr>
            <w:tcW w:w="3145" w:type="dxa"/>
          </w:tcPr>
          <w:p w14:paraId="1D2E0A19" w14:textId="77777777" w:rsidR="00B11987" w:rsidRPr="00BD0243" w:rsidRDefault="00B11987" w:rsidP="00936EF9">
            <w:pPr>
              <w:pStyle w:val="Nidungvnbn"/>
              <w:ind w:firstLine="0"/>
              <w:rPr>
                <w:b/>
                <w:bCs/>
              </w:rPr>
            </w:pPr>
            <w:r w:rsidRPr="00BD0243">
              <w:rPr>
                <w:b/>
                <w:bCs/>
              </w:rPr>
              <w:t>Pre-Condition</w:t>
            </w:r>
          </w:p>
        </w:tc>
        <w:tc>
          <w:tcPr>
            <w:tcW w:w="5966" w:type="dxa"/>
          </w:tcPr>
          <w:p w14:paraId="3D5BC5F3" w14:textId="3F97CBA5" w:rsidR="00B11987" w:rsidRPr="00BD0243" w:rsidRDefault="00B11987" w:rsidP="00936EF9">
            <w:pPr>
              <w:pStyle w:val="Nidungvnbn"/>
              <w:ind w:hanging="24"/>
            </w:pPr>
            <w:r>
              <w:t>Thiết bị đã kết nối internet</w:t>
            </w:r>
          </w:p>
        </w:tc>
      </w:tr>
      <w:tr w:rsidR="00B11987" w:rsidRPr="00BD0243" w14:paraId="08574D14" w14:textId="77777777" w:rsidTr="00936EF9">
        <w:tc>
          <w:tcPr>
            <w:tcW w:w="3145" w:type="dxa"/>
          </w:tcPr>
          <w:p w14:paraId="341AB6BF" w14:textId="77777777" w:rsidR="00B11987" w:rsidRPr="00BD0243" w:rsidRDefault="00B11987" w:rsidP="00936EF9">
            <w:pPr>
              <w:pStyle w:val="Nidungvnbn"/>
              <w:ind w:firstLine="0"/>
              <w:rPr>
                <w:b/>
                <w:bCs/>
              </w:rPr>
            </w:pPr>
            <w:r w:rsidRPr="00BD0243">
              <w:rPr>
                <w:b/>
                <w:bCs/>
              </w:rPr>
              <w:t>Post-Condition</w:t>
            </w:r>
          </w:p>
        </w:tc>
        <w:tc>
          <w:tcPr>
            <w:tcW w:w="5966" w:type="dxa"/>
          </w:tcPr>
          <w:p w14:paraId="7FE17BCC" w14:textId="7103FC56" w:rsidR="00B11987" w:rsidRPr="00BD0243" w:rsidRDefault="00C60C2B" w:rsidP="00936EF9">
            <w:pPr>
              <w:pStyle w:val="Nidungvnbn"/>
              <w:ind w:hanging="24"/>
            </w:pPr>
            <w:r>
              <w:t>Ứng dụng dừng tải tất cả các tập tin đang tải</w:t>
            </w:r>
          </w:p>
        </w:tc>
      </w:tr>
      <w:tr w:rsidR="00B11987" w:rsidRPr="00BD0243" w14:paraId="45313461" w14:textId="77777777" w:rsidTr="00936EF9">
        <w:tc>
          <w:tcPr>
            <w:tcW w:w="3145" w:type="dxa"/>
          </w:tcPr>
          <w:p w14:paraId="1834B76F" w14:textId="77777777" w:rsidR="00B11987" w:rsidRPr="00BD0243" w:rsidRDefault="00B11987" w:rsidP="00936EF9">
            <w:pPr>
              <w:pStyle w:val="Nidungvnbn"/>
              <w:ind w:firstLine="0"/>
              <w:rPr>
                <w:b/>
                <w:bCs/>
              </w:rPr>
            </w:pPr>
            <w:r w:rsidRPr="00BD0243">
              <w:rPr>
                <w:b/>
                <w:bCs/>
              </w:rPr>
              <w:lastRenderedPageBreak/>
              <w:t>Basic Flow</w:t>
            </w:r>
          </w:p>
        </w:tc>
        <w:tc>
          <w:tcPr>
            <w:tcW w:w="5966" w:type="dxa"/>
          </w:tcPr>
          <w:p w14:paraId="396DD585" w14:textId="57A59C98" w:rsidR="00B11987" w:rsidRDefault="00C60C2B" w:rsidP="00936EF9">
            <w:pPr>
              <w:pStyle w:val="Nidungvnbn"/>
              <w:ind w:hanging="24"/>
            </w:pPr>
            <w:r>
              <w:t>Mở ứng dụng, nhấn pause all.</w:t>
            </w:r>
          </w:p>
          <w:p w14:paraId="45A531FF" w14:textId="6B3F1D83" w:rsidR="00B11987" w:rsidRPr="00BD0243" w:rsidRDefault="0003171C" w:rsidP="00936EF9">
            <w:pPr>
              <w:pStyle w:val="Nidungvnbn"/>
              <w:ind w:hanging="24"/>
            </w:pPr>
            <w:r>
              <w:t>Ứng dụng</w:t>
            </w:r>
            <w:r w:rsidR="00B11987">
              <w:t xml:space="preserve"> sẽ </w:t>
            </w:r>
            <w:r w:rsidR="00C60C2B">
              <w:t>dừng tất cả các tệp đang tải</w:t>
            </w:r>
            <w:r w:rsidR="00B11987">
              <w:t>.</w:t>
            </w:r>
          </w:p>
          <w:p w14:paraId="6D7BE5F1" w14:textId="77777777" w:rsidR="00B11987" w:rsidRPr="00BD0243" w:rsidRDefault="00B11987" w:rsidP="00936EF9">
            <w:pPr>
              <w:pStyle w:val="Nidungvnbn"/>
              <w:ind w:left="-24" w:firstLine="0"/>
            </w:pPr>
          </w:p>
        </w:tc>
      </w:tr>
      <w:tr w:rsidR="00B11987" w:rsidRPr="00BD0243" w14:paraId="1015AFE4" w14:textId="77777777" w:rsidTr="00936EF9">
        <w:tc>
          <w:tcPr>
            <w:tcW w:w="3145" w:type="dxa"/>
          </w:tcPr>
          <w:p w14:paraId="0BB34163" w14:textId="77777777" w:rsidR="00B11987" w:rsidRPr="00BD0243" w:rsidRDefault="00B11987" w:rsidP="00936EF9">
            <w:pPr>
              <w:pStyle w:val="Nidungvnbn"/>
              <w:ind w:firstLine="0"/>
              <w:rPr>
                <w:b/>
                <w:bCs/>
              </w:rPr>
            </w:pPr>
            <w:r w:rsidRPr="00BD0243">
              <w:rPr>
                <w:b/>
                <w:bCs/>
              </w:rPr>
              <w:t>Alternative Flow</w:t>
            </w:r>
          </w:p>
        </w:tc>
        <w:tc>
          <w:tcPr>
            <w:tcW w:w="5966" w:type="dxa"/>
          </w:tcPr>
          <w:p w14:paraId="76E025C3" w14:textId="77777777" w:rsidR="00B11987" w:rsidRPr="00BD0243" w:rsidRDefault="00B11987" w:rsidP="00936EF9">
            <w:pPr>
              <w:pStyle w:val="Nidungvnbn"/>
              <w:ind w:hanging="24"/>
            </w:pPr>
          </w:p>
        </w:tc>
      </w:tr>
      <w:tr w:rsidR="00B11987" w:rsidRPr="00BD0243" w14:paraId="2E09FF86" w14:textId="77777777" w:rsidTr="00936EF9">
        <w:tc>
          <w:tcPr>
            <w:tcW w:w="3145" w:type="dxa"/>
          </w:tcPr>
          <w:p w14:paraId="2B096FA8" w14:textId="77777777" w:rsidR="00B11987" w:rsidRPr="00BD0243" w:rsidRDefault="00B11987" w:rsidP="00936EF9">
            <w:pPr>
              <w:pStyle w:val="Nidungvnbn"/>
              <w:ind w:firstLine="0"/>
              <w:rPr>
                <w:b/>
                <w:bCs/>
              </w:rPr>
            </w:pPr>
            <w:r w:rsidRPr="00BD0243">
              <w:rPr>
                <w:b/>
                <w:bCs/>
              </w:rPr>
              <w:t>Exeption Flow</w:t>
            </w:r>
          </w:p>
        </w:tc>
        <w:tc>
          <w:tcPr>
            <w:tcW w:w="5966" w:type="dxa"/>
          </w:tcPr>
          <w:p w14:paraId="240D51DB" w14:textId="77777777" w:rsidR="00B11987" w:rsidRPr="00BD0243" w:rsidRDefault="00B11987" w:rsidP="00936EF9">
            <w:pPr>
              <w:pStyle w:val="Nidungvnbn"/>
              <w:ind w:hanging="24"/>
            </w:pPr>
          </w:p>
        </w:tc>
      </w:tr>
      <w:tr w:rsidR="00B11987" w:rsidRPr="00BD0243" w14:paraId="3C896246" w14:textId="77777777" w:rsidTr="00936EF9">
        <w:tc>
          <w:tcPr>
            <w:tcW w:w="3145" w:type="dxa"/>
          </w:tcPr>
          <w:p w14:paraId="509C7DA9" w14:textId="77777777" w:rsidR="00B11987" w:rsidRPr="000C609D" w:rsidRDefault="00B11987" w:rsidP="00936EF9">
            <w:pPr>
              <w:pStyle w:val="Nidungvnbn"/>
              <w:ind w:firstLine="0"/>
            </w:pPr>
            <w:r w:rsidRPr="000C609D">
              <w:rPr>
                <w:rStyle w:val="Strong"/>
                <w:shd w:val="clear" w:color="auto" w:fill="FFFFFF"/>
              </w:rPr>
              <w:t>Business Rules</w:t>
            </w:r>
          </w:p>
        </w:tc>
        <w:tc>
          <w:tcPr>
            <w:tcW w:w="5966" w:type="dxa"/>
          </w:tcPr>
          <w:p w14:paraId="1E8DAF43" w14:textId="77777777" w:rsidR="00B11987" w:rsidRPr="00BD0243" w:rsidRDefault="00B11987" w:rsidP="00936EF9">
            <w:pPr>
              <w:pStyle w:val="Nidungvnbn"/>
              <w:ind w:hanging="24"/>
            </w:pPr>
          </w:p>
        </w:tc>
      </w:tr>
      <w:tr w:rsidR="00B11987" w:rsidRPr="00BD0243" w14:paraId="34B71714" w14:textId="77777777" w:rsidTr="00936EF9">
        <w:tc>
          <w:tcPr>
            <w:tcW w:w="3145" w:type="dxa"/>
          </w:tcPr>
          <w:p w14:paraId="7D8BF576" w14:textId="77777777" w:rsidR="00B11987" w:rsidRPr="000C609D" w:rsidRDefault="00B11987" w:rsidP="00936EF9">
            <w:pPr>
              <w:pStyle w:val="Nidungvnbn"/>
              <w:ind w:firstLine="0"/>
            </w:pPr>
            <w:r w:rsidRPr="000C609D">
              <w:rPr>
                <w:rStyle w:val="Strong"/>
              </w:rPr>
              <w:t>Non-Functional Requirement</w:t>
            </w:r>
          </w:p>
        </w:tc>
        <w:tc>
          <w:tcPr>
            <w:tcW w:w="5966" w:type="dxa"/>
          </w:tcPr>
          <w:p w14:paraId="7D54AE7E" w14:textId="77777777" w:rsidR="00B11987" w:rsidRPr="00BD0243" w:rsidRDefault="00B11987" w:rsidP="00936EF9">
            <w:pPr>
              <w:pStyle w:val="Nidungvnbn"/>
              <w:ind w:hanging="24"/>
            </w:pPr>
          </w:p>
        </w:tc>
      </w:tr>
    </w:tbl>
    <w:p w14:paraId="7C2E9D9A" w14:textId="77777777" w:rsidR="00B11987" w:rsidRDefault="00B11987" w:rsidP="005819EA">
      <w:pPr>
        <w:pStyle w:val="Tiumccp2"/>
      </w:pPr>
    </w:p>
    <w:p w14:paraId="1AC9D3A8" w14:textId="52C3F640" w:rsidR="007A4D24" w:rsidRDefault="007A4D24" w:rsidP="007A4D24">
      <w:pPr>
        <w:pStyle w:val="Tiumccp2"/>
      </w:pPr>
      <w:bookmarkStart w:id="21" w:name="_Toc41832225"/>
      <w:r>
        <w:t>3.3.</w:t>
      </w:r>
      <w:r w:rsidR="00ED7AFA">
        <w:t>7</w:t>
      </w:r>
      <w:r>
        <w:t xml:space="preserve"> Use Case </w:t>
      </w:r>
      <w:r w:rsidR="00ED7AFA">
        <w:t>Remove Downloader</w:t>
      </w:r>
      <w:bookmarkEnd w:id="21"/>
    </w:p>
    <w:tbl>
      <w:tblPr>
        <w:tblStyle w:val="TableGrid"/>
        <w:tblW w:w="0" w:type="auto"/>
        <w:tblLook w:val="04A0" w:firstRow="1" w:lastRow="0" w:firstColumn="1" w:lastColumn="0" w:noHBand="0" w:noVBand="1"/>
      </w:tblPr>
      <w:tblGrid>
        <w:gridCol w:w="3145"/>
        <w:gridCol w:w="5966"/>
      </w:tblGrid>
      <w:tr w:rsidR="00B82CE1" w:rsidRPr="00BD0243" w14:paraId="1CF044D3" w14:textId="77777777" w:rsidTr="00936EF9">
        <w:tc>
          <w:tcPr>
            <w:tcW w:w="3145" w:type="dxa"/>
          </w:tcPr>
          <w:p w14:paraId="5AA3851D" w14:textId="77777777" w:rsidR="00B82CE1" w:rsidRPr="00BD0243" w:rsidRDefault="00B82CE1" w:rsidP="00936EF9">
            <w:pPr>
              <w:pStyle w:val="Nidungvnbn"/>
              <w:ind w:firstLine="0"/>
              <w:rPr>
                <w:b/>
                <w:bCs/>
              </w:rPr>
            </w:pPr>
            <w:r w:rsidRPr="00BD0243">
              <w:rPr>
                <w:b/>
                <w:bCs/>
              </w:rPr>
              <w:t>Use Case Name</w:t>
            </w:r>
          </w:p>
        </w:tc>
        <w:tc>
          <w:tcPr>
            <w:tcW w:w="5966" w:type="dxa"/>
          </w:tcPr>
          <w:p w14:paraId="4E368745" w14:textId="5DA38E92" w:rsidR="00B82CE1" w:rsidRPr="00BD0243" w:rsidRDefault="00ED7AFA" w:rsidP="00936EF9">
            <w:pPr>
              <w:pStyle w:val="Nidungvnbn"/>
              <w:ind w:hanging="24"/>
            </w:pPr>
            <w:r>
              <w:t>Remove Downloader</w:t>
            </w:r>
          </w:p>
        </w:tc>
      </w:tr>
      <w:tr w:rsidR="00B82CE1" w:rsidRPr="00BD0243" w14:paraId="5E5CEF42" w14:textId="77777777" w:rsidTr="00936EF9">
        <w:tc>
          <w:tcPr>
            <w:tcW w:w="3145" w:type="dxa"/>
          </w:tcPr>
          <w:p w14:paraId="488D1590" w14:textId="77777777" w:rsidR="00B82CE1" w:rsidRPr="00BD0243" w:rsidRDefault="00B82CE1" w:rsidP="00936EF9">
            <w:pPr>
              <w:pStyle w:val="Nidungvnbn"/>
              <w:ind w:firstLine="0"/>
              <w:rPr>
                <w:b/>
                <w:bCs/>
              </w:rPr>
            </w:pPr>
            <w:r w:rsidRPr="00BD0243">
              <w:rPr>
                <w:b/>
                <w:bCs/>
              </w:rPr>
              <w:t>Use Case ID</w:t>
            </w:r>
          </w:p>
        </w:tc>
        <w:tc>
          <w:tcPr>
            <w:tcW w:w="5966" w:type="dxa"/>
          </w:tcPr>
          <w:p w14:paraId="67811704" w14:textId="5794234B" w:rsidR="00B82CE1" w:rsidRPr="00BD0243" w:rsidRDefault="00B82CE1" w:rsidP="00936EF9">
            <w:pPr>
              <w:pStyle w:val="Nidungvnbn"/>
              <w:ind w:hanging="24"/>
            </w:pPr>
            <w:r>
              <w:t>UC00</w:t>
            </w:r>
            <w:r w:rsidR="00ED7AFA">
              <w:t>7</w:t>
            </w:r>
          </w:p>
        </w:tc>
      </w:tr>
      <w:tr w:rsidR="00B82CE1" w:rsidRPr="005C3629" w14:paraId="6622B448" w14:textId="77777777" w:rsidTr="00936EF9">
        <w:tc>
          <w:tcPr>
            <w:tcW w:w="3145" w:type="dxa"/>
          </w:tcPr>
          <w:p w14:paraId="2E53AC04" w14:textId="77777777" w:rsidR="00B82CE1" w:rsidRPr="00BD0243" w:rsidRDefault="00B82CE1" w:rsidP="00936EF9">
            <w:pPr>
              <w:pStyle w:val="Nidungvnbn"/>
              <w:ind w:firstLine="0"/>
              <w:rPr>
                <w:b/>
                <w:bCs/>
              </w:rPr>
            </w:pPr>
            <w:r w:rsidRPr="00BD0243">
              <w:rPr>
                <w:b/>
                <w:bCs/>
              </w:rPr>
              <w:t>Use Case Description</w:t>
            </w:r>
          </w:p>
        </w:tc>
        <w:tc>
          <w:tcPr>
            <w:tcW w:w="5966" w:type="dxa"/>
          </w:tcPr>
          <w:p w14:paraId="5AFAE4A7" w14:textId="78E25019" w:rsidR="00B82CE1" w:rsidRPr="005C3629" w:rsidRDefault="00B82CE1" w:rsidP="00936EF9">
            <w:pPr>
              <w:pStyle w:val="Nidungvnbn"/>
              <w:ind w:firstLine="0"/>
            </w:pPr>
            <w:r>
              <w:t xml:space="preserve">Là người dùng, tôi có thể </w:t>
            </w:r>
            <w:r w:rsidR="00ED7AFA">
              <w:t>xóa một tệp tin đang tải không đúng</w:t>
            </w:r>
            <w:r w:rsidR="0080048B">
              <w:t xml:space="preserve"> mong muốn của tôi</w:t>
            </w:r>
          </w:p>
        </w:tc>
      </w:tr>
      <w:tr w:rsidR="00B82CE1" w:rsidRPr="00BD0243" w14:paraId="47216188" w14:textId="77777777" w:rsidTr="00936EF9">
        <w:tc>
          <w:tcPr>
            <w:tcW w:w="3145" w:type="dxa"/>
          </w:tcPr>
          <w:p w14:paraId="5C6B1149" w14:textId="77777777" w:rsidR="00B82CE1" w:rsidRPr="00BD0243" w:rsidRDefault="00B82CE1" w:rsidP="00936EF9">
            <w:pPr>
              <w:pStyle w:val="Nidungvnbn"/>
              <w:ind w:firstLine="0"/>
              <w:rPr>
                <w:b/>
                <w:bCs/>
              </w:rPr>
            </w:pPr>
            <w:r w:rsidRPr="00BD0243">
              <w:rPr>
                <w:b/>
                <w:bCs/>
              </w:rPr>
              <w:t>Actor</w:t>
            </w:r>
          </w:p>
        </w:tc>
        <w:tc>
          <w:tcPr>
            <w:tcW w:w="5966" w:type="dxa"/>
          </w:tcPr>
          <w:p w14:paraId="12830346" w14:textId="77777777" w:rsidR="00B82CE1" w:rsidRPr="00BD0243" w:rsidRDefault="00B82CE1" w:rsidP="00936EF9">
            <w:pPr>
              <w:pStyle w:val="Nidungvnbn"/>
              <w:ind w:hanging="24"/>
            </w:pPr>
            <w:r>
              <w:t>User</w:t>
            </w:r>
          </w:p>
        </w:tc>
      </w:tr>
      <w:tr w:rsidR="00B82CE1" w:rsidRPr="00BD0243" w14:paraId="462C087A" w14:textId="77777777" w:rsidTr="00936EF9">
        <w:tc>
          <w:tcPr>
            <w:tcW w:w="3145" w:type="dxa"/>
          </w:tcPr>
          <w:p w14:paraId="66A774B9" w14:textId="77777777" w:rsidR="00B82CE1" w:rsidRPr="00BD0243" w:rsidRDefault="00B82CE1" w:rsidP="00936EF9">
            <w:pPr>
              <w:pStyle w:val="Nidungvnbn"/>
              <w:ind w:firstLine="0"/>
              <w:rPr>
                <w:b/>
                <w:bCs/>
              </w:rPr>
            </w:pPr>
            <w:r w:rsidRPr="00BD0243">
              <w:rPr>
                <w:b/>
                <w:bCs/>
              </w:rPr>
              <w:t>Priority</w:t>
            </w:r>
          </w:p>
        </w:tc>
        <w:tc>
          <w:tcPr>
            <w:tcW w:w="5966" w:type="dxa"/>
          </w:tcPr>
          <w:p w14:paraId="4135C0A3" w14:textId="77777777" w:rsidR="00B82CE1" w:rsidRPr="00BD0243" w:rsidRDefault="00B82CE1" w:rsidP="00936EF9">
            <w:pPr>
              <w:pStyle w:val="Nidungvnbn"/>
              <w:ind w:hanging="24"/>
            </w:pPr>
            <w:r>
              <w:t>Must Have</w:t>
            </w:r>
          </w:p>
        </w:tc>
      </w:tr>
      <w:tr w:rsidR="00B82CE1" w:rsidRPr="00BD0243" w14:paraId="51C042BA" w14:textId="77777777" w:rsidTr="00936EF9">
        <w:tc>
          <w:tcPr>
            <w:tcW w:w="3145" w:type="dxa"/>
          </w:tcPr>
          <w:p w14:paraId="224E134D" w14:textId="77777777" w:rsidR="00B82CE1" w:rsidRPr="00BD0243" w:rsidRDefault="00B82CE1" w:rsidP="00936EF9">
            <w:pPr>
              <w:pStyle w:val="Nidungvnbn"/>
              <w:ind w:firstLine="0"/>
              <w:rPr>
                <w:b/>
                <w:bCs/>
              </w:rPr>
            </w:pPr>
            <w:r w:rsidRPr="00BD0243">
              <w:rPr>
                <w:b/>
                <w:bCs/>
              </w:rPr>
              <w:t>Trigger</w:t>
            </w:r>
          </w:p>
        </w:tc>
        <w:tc>
          <w:tcPr>
            <w:tcW w:w="5966" w:type="dxa"/>
          </w:tcPr>
          <w:p w14:paraId="284748CA" w14:textId="77777777" w:rsidR="00B82CE1" w:rsidRPr="00BD0243" w:rsidRDefault="00B82CE1" w:rsidP="00936EF9">
            <w:pPr>
              <w:pStyle w:val="Nidungvnbn"/>
              <w:ind w:hanging="24"/>
            </w:pPr>
          </w:p>
        </w:tc>
      </w:tr>
      <w:tr w:rsidR="00B82CE1" w:rsidRPr="00BD0243" w14:paraId="08E3E919" w14:textId="77777777" w:rsidTr="00936EF9">
        <w:tc>
          <w:tcPr>
            <w:tcW w:w="3145" w:type="dxa"/>
          </w:tcPr>
          <w:p w14:paraId="57CCAF23" w14:textId="77777777" w:rsidR="00B82CE1" w:rsidRPr="00BD0243" w:rsidRDefault="00B82CE1" w:rsidP="00936EF9">
            <w:pPr>
              <w:pStyle w:val="Nidungvnbn"/>
              <w:ind w:firstLine="0"/>
              <w:rPr>
                <w:b/>
                <w:bCs/>
              </w:rPr>
            </w:pPr>
            <w:r w:rsidRPr="00BD0243">
              <w:rPr>
                <w:b/>
                <w:bCs/>
              </w:rPr>
              <w:t>Pre-Condition</w:t>
            </w:r>
          </w:p>
        </w:tc>
        <w:tc>
          <w:tcPr>
            <w:tcW w:w="5966" w:type="dxa"/>
          </w:tcPr>
          <w:p w14:paraId="6267BC30" w14:textId="0E6FFCF7" w:rsidR="00B82CE1" w:rsidRDefault="0080048B" w:rsidP="00936EF9">
            <w:pPr>
              <w:pStyle w:val="Nidungvnbn"/>
              <w:ind w:hanging="24"/>
            </w:pPr>
            <w:r>
              <w:t>Tệp được chọn đang được tải về</w:t>
            </w:r>
          </w:p>
          <w:p w14:paraId="40AB5B8C" w14:textId="77777777" w:rsidR="00B82CE1" w:rsidRPr="00BD0243" w:rsidRDefault="00B82CE1" w:rsidP="00936EF9">
            <w:pPr>
              <w:pStyle w:val="Nidungvnbn"/>
              <w:ind w:hanging="24"/>
            </w:pPr>
            <w:r>
              <w:t>Thiết bị đã kết nối internet</w:t>
            </w:r>
          </w:p>
        </w:tc>
      </w:tr>
      <w:tr w:rsidR="00B82CE1" w:rsidRPr="00BD0243" w14:paraId="0A8414B3" w14:textId="77777777" w:rsidTr="00936EF9">
        <w:tc>
          <w:tcPr>
            <w:tcW w:w="3145" w:type="dxa"/>
          </w:tcPr>
          <w:p w14:paraId="2A721264" w14:textId="77777777" w:rsidR="00B82CE1" w:rsidRPr="00BD0243" w:rsidRDefault="00B82CE1" w:rsidP="00936EF9">
            <w:pPr>
              <w:pStyle w:val="Nidungvnbn"/>
              <w:ind w:firstLine="0"/>
              <w:rPr>
                <w:b/>
                <w:bCs/>
              </w:rPr>
            </w:pPr>
            <w:r w:rsidRPr="00BD0243">
              <w:rPr>
                <w:b/>
                <w:bCs/>
              </w:rPr>
              <w:t>Post-Condition</w:t>
            </w:r>
          </w:p>
        </w:tc>
        <w:tc>
          <w:tcPr>
            <w:tcW w:w="5966" w:type="dxa"/>
          </w:tcPr>
          <w:p w14:paraId="7538438B" w14:textId="41B0C6DC" w:rsidR="00B82CE1" w:rsidRPr="00BD0243" w:rsidRDefault="0080048B" w:rsidP="00936EF9">
            <w:pPr>
              <w:pStyle w:val="Nidungvnbn"/>
              <w:ind w:hanging="24"/>
            </w:pPr>
            <w:r>
              <w:t>Tệp tin sẽ được hủy tải về và không còn được hiển thị trên giao diện chính</w:t>
            </w:r>
          </w:p>
        </w:tc>
      </w:tr>
      <w:tr w:rsidR="00B82CE1" w:rsidRPr="00BD0243" w14:paraId="7DD7A170" w14:textId="77777777" w:rsidTr="00936EF9">
        <w:tc>
          <w:tcPr>
            <w:tcW w:w="3145" w:type="dxa"/>
          </w:tcPr>
          <w:p w14:paraId="081ACB68" w14:textId="77777777" w:rsidR="00B82CE1" w:rsidRPr="00BD0243" w:rsidRDefault="00B82CE1" w:rsidP="00936EF9">
            <w:pPr>
              <w:pStyle w:val="Nidungvnbn"/>
              <w:ind w:firstLine="0"/>
              <w:rPr>
                <w:b/>
                <w:bCs/>
              </w:rPr>
            </w:pPr>
            <w:r w:rsidRPr="00BD0243">
              <w:rPr>
                <w:b/>
                <w:bCs/>
              </w:rPr>
              <w:t>Basic Flow</w:t>
            </w:r>
          </w:p>
        </w:tc>
        <w:tc>
          <w:tcPr>
            <w:tcW w:w="5966" w:type="dxa"/>
          </w:tcPr>
          <w:p w14:paraId="0C9BAF9F" w14:textId="77777777" w:rsidR="002F48B8" w:rsidRDefault="002F48B8" w:rsidP="002F48B8">
            <w:pPr>
              <w:pStyle w:val="Nidungvnbn"/>
              <w:ind w:hanging="24"/>
            </w:pPr>
            <w:r>
              <w:t>Mở ứng dụng, chọn tệp tin mong muốn.</w:t>
            </w:r>
          </w:p>
          <w:p w14:paraId="08CEBA8E" w14:textId="4F7F05D6" w:rsidR="00B82CE1" w:rsidRPr="00BD0243" w:rsidRDefault="002F48B8" w:rsidP="002F48B8">
            <w:pPr>
              <w:pStyle w:val="Nidungvnbn"/>
              <w:ind w:hanging="24"/>
            </w:pPr>
            <w:r>
              <w:t xml:space="preserve">Nhấn </w:t>
            </w:r>
            <w:r>
              <w:t>Remove</w:t>
            </w:r>
            <w:r>
              <w:t xml:space="preserve"> để </w:t>
            </w:r>
            <w:r>
              <w:t>ứng dụng xóa đi tệp tin</w:t>
            </w:r>
          </w:p>
        </w:tc>
      </w:tr>
      <w:tr w:rsidR="00B82CE1" w:rsidRPr="00BD0243" w14:paraId="36E273CF" w14:textId="77777777" w:rsidTr="00936EF9">
        <w:tc>
          <w:tcPr>
            <w:tcW w:w="3145" w:type="dxa"/>
          </w:tcPr>
          <w:p w14:paraId="54594D4F" w14:textId="77777777" w:rsidR="00B82CE1" w:rsidRPr="00BD0243" w:rsidRDefault="00B82CE1" w:rsidP="00936EF9">
            <w:pPr>
              <w:pStyle w:val="Nidungvnbn"/>
              <w:ind w:firstLine="0"/>
              <w:rPr>
                <w:b/>
                <w:bCs/>
              </w:rPr>
            </w:pPr>
            <w:r w:rsidRPr="00BD0243">
              <w:rPr>
                <w:b/>
                <w:bCs/>
              </w:rPr>
              <w:t>Alternative Flow</w:t>
            </w:r>
          </w:p>
        </w:tc>
        <w:tc>
          <w:tcPr>
            <w:tcW w:w="5966" w:type="dxa"/>
          </w:tcPr>
          <w:p w14:paraId="00F7A0DA" w14:textId="77777777" w:rsidR="00B82CE1" w:rsidRPr="00BD0243" w:rsidRDefault="00B82CE1" w:rsidP="00936EF9">
            <w:pPr>
              <w:pStyle w:val="Nidungvnbn"/>
              <w:ind w:hanging="24"/>
            </w:pPr>
          </w:p>
        </w:tc>
      </w:tr>
      <w:tr w:rsidR="00B82CE1" w:rsidRPr="00BD0243" w14:paraId="76D273C5" w14:textId="77777777" w:rsidTr="00936EF9">
        <w:tc>
          <w:tcPr>
            <w:tcW w:w="3145" w:type="dxa"/>
          </w:tcPr>
          <w:p w14:paraId="288190E9" w14:textId="77777777" w:rsidR="00B82CE1" w:rsidRPr="00BD0243" w:rsidRDefault="00B82CE1" w:rsidP="00936EF9">
            <w:pPr>
              <w:pStyle w:val="Nidungvnbn"/>
              <w:ind w:firstLine="0"/>
              <w:rPr>
                <w:b/>
                <w:bCs/>
              </w:rPr>
            </w:pPr>
            <w:r w:rsidRPr="00BD0243">
              <w:rPr>
                <w:b/>
                <w:bCs/>
              </w:rPr>
              <w:t>Exeption Flow</w:t>
            </w:r>
          </w:p>
        </w:tc>
        <w:tc>
          <w:tcPr>
            <w:tcW w:w="5966" w:type="dxa"/>
          </w:tcPr>
          <w:p w14:paraId="0DA10F3E" w14:textId="77777777" w:rsidR="00B82CE1" w:rsidRPr="00BD0243" w:rsidRDefault="00B82CE1" w:rsidP="00936EF9">
            <w:pPr>
              <w:pStyle w:val="Nidungvnbn"/>
              <w:ind w:hanging="24"/>
            </w:pPr>
          </w:p>
        </w:tc>
      </w:tr>
      <w:tr w:rsidR="00B82CE1" w:rsidRPr="00BD0243" w14:paraId="2D9BE7FA" w14:textId="77777777" w:rsidTr="00936EF9">
        <w:tc>
          <w:tcPr>
            <w:tcW w:w="3145" w:type="dxa"/>
          </w:tcPr>
          <w:p w14:paraId="02B039E4" w14:textId="77777777" w:rsidR="00B82CE1" w:rsidRPr="000C609D" w:rsidRDefault="00B82CE1" w:rsidP="00936EF9">
            <w:pPr>
              <w:pStyle w:val="Nidungvnbn"/>
              <w:ind w:firstLine="0"/>
            </w:pPr>
            <w:r w:rsidRPr="000C609D">
              <w:rPr>
                <w:rStyle w:val="Strong"/>
                <w:shd w:val="clear" w:color="auto" w:fill="FFFFFF"/>
              </w:rPr>
              <w:t>Business Rules</w:t>
            </w:r>
          </w:p>
        </w:tc>
        <w:tc>
          <w:tcPr>
            <w:tcW w:w="5966" w:type="dxa"/>
          </w:tcPr>
          <w:p w14:paraId="3DA993E7" w14:textId="77777777" w:rsidR="00B82CE1" w:rsidRPr="00BD0243" w:rsidRDefault="00B82CE1" w:rsidP="00936EF9">
            <w:pPr>
              <w:pStyle w:val="Nidungvnbn"/>
              <w:ind w:hanging="24"/>
            </w:pPr>
          </w:p>
        </w:tc>
      </w:tr>
      <w:tr w:rsidR="00B82CE1" w:rsidRPr="00BD0243" w14:paraId="0641AAC4" w14:textId="77777777" w:rsidTr="00936EF9">
        <w:tc>
          <w:tcPr>
            <w:tcW w:w="3145" w:type="dxa"/>
          </w:tcPr>
          <w:p w14:paraId="511F313E" w14:textId="77777777" w:rsidR="00B82CE1" w:rsidRPr="000C609D" w:rsidRDefault="00B82CE1" w:rsidP="00936EF9">
            <w:pPr>
              <w:pStyle w:val="Nidungvnbn"/>
              <w:ind w:firstLine="0"/>
            </w:pPr>
            <w:r w:rsidRPr="000C609D">
              <w:rPr>
                <w:rStyle w:val="Strong"/>
              </w:rPr>
              <w:lastRenderedPageBreak/>
              <w:t>Non-Functional Requirement</w:t>
            </w:r>
          </w:p>
        </w:tc>
        <w:tc>
          <w:tcPr>
            <w:tcW w:w="5966" w:type="dxa"/>
          </w:tcPr>
          <w:p w14:paraId="34B1060B" w14:textId="77777777" w:rsidR="00B82CE1" w:rsidRPr="00BD0243" w:rsidRDefault="00B82CE1" w:rsidP="00936EF9">
            <w:pPr>
              <w:pStyle w:val="Nidungvnbn"/>
              <w:ind w:hanging="24"/>
            </w:pPr>
          </w:p>
        </w:tc>
      </w:tr>
    </w:tbl>
    <w:p w14:paraId="7E9FFC6B" w14:textId="0FE0AD76" w:rsidR="00B82CE1" w:rsidRDefault="00B82CE1" w:rsidP="007A4D24">
      <w:pPr>
        <w:pStyle w:val="Tiumccp2"/>
      </w:pPr>
    </w:p>
    <w:p w14:paraId="474786CE" w14:textId="1A3721D7" w:rsidR="00994819" w:rsidRDefault="00994819" w:rsidP="00994819">
      <w:pPr>
        <w:pStyle w:val="Tiumccp2"/>
      </w:pPr>
      <w:bookmarkStart w:id="22" w:name="_Toc41832226"/>
      <w:r>
        <w:t>3.3.</w:t>
      </w:r>
      <w:r w:rsidR="00EC24BA">
        <w:t>8</w:t>
      </w:r>
      <w:r>
        <w:t xml:space="preserve"> </w:t>
      </w:r>
      <w:r w:rsidR="002F48B8">
        <w:t xml:space="preserve">Use Case Remove </w:t>
      </w:r>
      <w:r w:rsidR="005966D6">
        <w:t xml:space="preserve">All </w:t>
      </w:r>
      <w:r w:rsidR="002F48B8">
        <w:t>Downloader</w:t>
      </w:r>
      <w:r w:rsidR="00AA672D">
        <w:t>s</w:t>
      </w:r>
      <w:bookmarkEnd w:id="22"/>
    </w:p>
    <w:tbl>
      <w:tblPr>
        <w:tblStyle w:val="TableGrid"/>
        <w:tblW w:w="0" w:type="auto"/>
        <w:tblLook w:val="04A0" w:firstRow="1" w:lastRow="0" w:firstColumn="1" w:lastColumn="0" w:noHBand="0" w:noVBand="1"/>
      </w:tblPr>
      <w:tblGrid>
        <w:gridCol w:w="3145"/>
        <w:gridCol w:w="5966"/>
      </w:tblGrid>
      <w:tr w:rsidR="0072214B" w:rsidRPr="00BD0243" w14:paraId="7C35637D" w14:textId="77777777" w:rsidTr="00936EF9">
        <w:tc>
          <w:tcPr>
            <w:tcW w:w="3145" w:type="dxa"/>
          </w:tcPr>
          <w:p w14:paraId="590DD8D8" w14:textId="77777777" w:rsidR="0072214B" w:rsidRPr="00BD0243" w:rsidRDefault="0072214B" w:rsidP="00936EF9">
            <w:pPr>
              <w:pStyle w:val="Nidungvnbn"/>
              <w:ind w:firstLine="0"/>
              <w:rPr>
                <w:b/>
                <w:bCs/>
              </w:rPr>
            </w:pPr>
            <w:r w:rsidRPr="00BD0243">
              <w:rPr>
                <w:b/>
                <w:bCs/>
              </w:rPr>
              <w:t>Use Case Name</w:t>
            </w:r>
          </w:p>
        </w:tc>
        <w:tc>
          <w:tcPr>
            <w:tcW w:w="5966" w:type="dxa"/>
          </w:tcPr>
          <w:p w14:paraId="0344A9DE" w14:textId="3EC33B71" w:rsidR="0072214B" w:rsidRPr="00BD0243" w:rsidRDefault="00D32EC4" w:rsidP="00936EF9">
            <w:pPr>
              <w:pStyle w:val="Nidungvnbn"/>
              <w:ind w:hanging="24"/>
            </w:pPr>
            <w:r>
              <w:t>Remove All Downloaders</w:t>
            </w:r>
          </w:p>
        </w:tc>
      </w:tr>
      <w:tr w:rsidR="0072214B" w:rsidRPr="00BD0243" w14:paraId="512226C2" w14:textId="77777777" w:rsidTr="00936EF9">
        <w:tc>
          <w:tcPr>
            <w:tcW w:w="3145" w:type="dxa"/>
          </w:tcPr>
          <w:p w14:paraId="2736BB4F" w14:textId="77777777" w:rsidR="0072214B" w:rsidRPr="00BD0243" w:rsidRDefault="0072214B" w:rsidP="00936EF9">
            <w:pPr>
              <w:pStyle w:val="Nidungvnbn"/>
              <w:ind w:firstLine="0"/>
              <w:rPr>
                <w:b/>
                <w:bCs/>
              </w:rPr>
            </w:pPr>
            <w:r w:rsidRPr="00BD0243">
              <w:rPr>
                <w:b/>
                <w:bCs/>
              </w:rPr>
              <w:t>Use Case ID</w:t>
            </w:r>
          </w:p>
        </w:tc>
        <w:tc>
          <w:tcPr>
            <w:tcW w:w="5966" w:type="dxa"/>
          </w:tcPr>
          <w:p w14:paraId="79BC8AB4" w14:textId="1043C80A" w:rsidR="0072214B" w:rsidRPr="00BD0243" w:rsidRDefault="0072214B" w:rsidP="00936EF9">
            <w:pPr>
              <w:pStyle w:val="Nidungvnbn"/>
              <w:ind w:hanging="24"/>
            </w:pPr>
            <w:r>
              <w:t>UC00</w:t>
            </w:r>
            <w:r w:rsidR="00EC24BA">
              <w:t>8</w:t>
            </w:r>
          </w:p>
        </w:tc>
      </w:tr>
      <w:tr w:rsidR="0072214B" w:rsidRPr="005C3629" w14:paraId="5B1933C8" w14:textId="77777777" w:rsidTr="00936EF9">
        <w:tc>
          <w:tcPr>
            <w:tcW w:w="3145" w:type="dxa"/>
          </w:tcPr>
          <w:p w14:paraId="2635B49F" w14:textId="77777777" w:rsidR="0072214B" w:rsidRPr="00BD0243" w:rsidRDefault="0072214B" w:rsidP="00936EF9">
            <w:pPr>
              <w:pStyle w:val="Nidungvnbn"/>
              <w:ind w:firstLine="0"/>
              <w:rPr>
                <w:b/>
                <w:bCs/>
              </w:rPr>
            </w:pPr>
            <w:r w:rsidRPr="00BD0243">
              <w:rPr>
                <w:b/>
                <w:bCs/>
              </w:rPr>
              <w:t>Use Case Description</w:t>
            </w:r>
          </w:p>
        </w:tc>
        <w:tc>
          <w:tcPr>
            <w:tcW w:w="5966" w:type="dxa"/>
          </w:tcPr>
          <w:p w14:paraId="755F10EC" w14:textId="70828C99" w:rsidR="0072214B" w:rsidRPr="005C3629" w:rsidRDefault="0072214B" w:rsidP="00936EF9">
            <w:pPr>
              <w:pStyle w:val="Nidungvnbn"/>
              <w:ind w:firstLine="0"/>
            </w:pPr>
            <w:r>
              <w:t>Là người dùng</w:t>
            </w:r>
            <w:r w:rsidR="00D52609">
              <w:t xml:space="preserve">, </w:t>
            </w:r>
            <w:r w:rsidR="00D52609">
              <w:t xml:space="preserve">tôi có thể xóa </w:t>
            </w:r>
            <w:r w:rsidR="00E46FD8">
              <w:t>tất cả các</w:t>
            </w:r>
            <w:r w:rsidR="00D52609">
              <w:t xml:space="preserve"> tệp tin đang</w:t>
            </w:r>
            <w:r w:rsidR="00E46FD8">
              <w:t xml:space="preserve"> được</w:t>
            </w:r>
            <w:r w:rsidR="00D52609">
              <w:t xml:space="preserve"> tải</w:t>
            </w:r>
            <w:r w:rsidR="00E46FD8">
              <w:t xml:space="preserve"> về</w:t>
            </w:r>
          </w:p>
        </w:tc>
      </w:tr>
      <w:tr w:rsidR="0072214B" w:rsidRPr="00BD0243" w14:paraId="55E57AFE" w14:textId="77777777" w:rsidTr="00936EF9">
        <w:tc>
          <w:tcPr>
            <w:tcW w:w="3145" w:type="dxa"/>
          </w:tcPr>
          <w:p w14:paraId="70E457D8" w14:textId="77777777" w:rsidR="0072214B" w:rsidRPr="00BD0243" w:rsidRDefault="0072214B" w:rsidP="00936EF9">
            <w:pPr>
              <w:pStyle w:val="Nidungvnbn"/>
              <w:ind w:firstLine="0"/>
              <w:rPr>
                <w:b/>
                <w:bCs/>
              </w:rPr>
            </w:pPr>
            <w:r w:rsidRPr="00BD0243">
              <w:rPr>
                <w:b/>
                <w:bCs/>
              </w:rPr>
              <w:t>Actor</w:t>
            </w:r>
          </w:p>
        </w:tc>
        <w:tc>
          <w:tcPr>
            <w:tcW w:w="5966" w:type="dxa"/>
          </w:tcPr>
          <w:p w14:paraId="030AF1A8" w14:textId="77777777" w:rsidR="0072214B" w:rsidRPr="00BD0243" w:rsidRDefault="0072214B" w:rsidP="00936EF9">
            <w:pPr>
              <w:pStyle w:val="Nidungvnbn"/>
              <w:ind w:hanging="24"/>
            </w:pPr>
            <w:r>
              <w:t>User</w:t>
            </w:r>
          </w:p>
        </w:tc>
      </w:tr>
      <w:tr w:rsidR="0072214B" w:rsidRPr="00BD0243" w14:paraId="7076CBEE" w14:textId="77777777" w:rsidTr="00936EF9">
        <w:tc>
          <w:tcPr>
            <w:tcW w:w="3145" w:type="dxa"/>
          </w:tcPr>
          <w:p w14:paraId="5FAC4E9F" w14:textId="77777777" w:rsidR="0072214B" w:rsidRPr="00BD0243" w:rsidRDefault="0072214B" w:rsidP="00936EF9">
            <w:pPr>
              <w:pStyle w:val="Nidungvnbn"/>
              <w:ind w:firstLine="0"/>
              <w:rPr>
                <w:b/>
                <w:bCs/>
              </w:rPr>
            </w:pPr>
            <w:r w:rsidRPr="00BD0243">
              <w:rPr>
                <w:b/>
                <w:bCs/>
              </w:rPr>
              <w:t>Priority</w:t>
            </w:r>
          </w:p>
        </w:tc>
        <w:tc>
          <w:tcPr>
            <w:tcW w:w="5966" w:type="dxa"/>
          </w:tcPr>
          <w:p w14:paraId="70510D44" w14:textId="77777777" w:rsidR="0072214B" w:rsidRPr="00BD0243" w:rsidRDefault="0072214B" w:rsidP="00936EF9">
            <w:pPr>
              <w:pStyle w:val="Nidungvnbn"/>
              <w:ind w:hanging="24"/>
            </w:pPr>
            <w:r>
              <w:t>Must Have</w:t>
            </w:r>
          </w:p>
        </w:tc>
      </w:tr>
      <w:tr w:rsidR="0072214B" w:rsidRPr="00BD0243" w14:paraId="608105C9" w14:textId="77777777" w:rsidTr="00936EF9">
        <w:tc>
          <w:tcPr>
            <w:tcW w:w="3145" w:type="dxa"/>
          </w:tcPr>
          <w:p w14:paraId="187A6EC3" w14:textId="77777777" w:rsidR="0072214B" w:rsidRPr="00BD0243" w:rsidRDefault="0072214B" w:rsidP="00936EF9">
            <w:pPr>
              <w:pStyle w:val="Nidungvnbn"/>
              <w:ind w:firstLine="0"/>
              <w:rPr>
                <w:b/>
                <w:bCs/>
              </w:rPr>
            </w:pPr>
            <w:r w:rsidRPr="00BD0243">
              <w:rPr>
                <w:b/>
                <w:bCs/>
              </w:rPr>
              <w:t>Trigger</w:t>
            </w:r>
          </w:p>
        </w:tc>
        <w:tc>
          <w:tcPr>
            <w:tcW w:w="5966" w:type="dxa"/>
          </w:tcPr>
          <w:p w14:paraId="2BF7E7B6" w14:textId="77777777" w:rsidR="0072214B" w:rsidRPr="00BD0243" w:rsidRDefault="0072214B" w:rsidP="00936EF9">
            <w:pPr>
              <w:pStyle w:val="Nidungvnbn"/>
              <w:ind w:hanging="24"/>
            </w:pPr>
          </w:p>
        </w:tc>
      </w:tr>
      <w:tr w:rsidR="0072214B" w:rsidRPr="00BD0243" w14:paraId="5CDCC741" w14:textId="77777777" w:rsidTr="00936EF9">
        <w:tc>
          <w:tcPr>
            <w:tcW w:w="3145" w:type="dxa"/>
          </w:tcPr>
          <w:p w14:paraId="50C7D399" w14:textId="77777777" w:rsidR="0072214B" w:rsidRPr="00BD0243" w:rsidRDefault="0072214B" w:rsidP="00936EF9">
            <w:pPr>
              <w:pStyle w:val="Nidungvnbn"/>
              <w:ind w:firstLine="0"/>
              <w:rPr>
                <w:b/>
                <w:bCs/>
              </w:rPr>
            </w:pPr>
            <w:r w:rsidRPr="00BD0243">
              <w:rPr>
                <w:b/>
                <w:bCs/>
              </w:rPr>
              <w:t>Pre-Condition</w:t>
            </w:r>
          </w:p>
        </w:tc>
        <w:tc>
          <w:tcPr>
            <w:tcW w:w="5966" w:type="dxa"/>
          </w:tcPr>
          <w:p w14:paraId="299F3C65" w14:textId="77777777" w:rsidR="0072214B" w:rsidRPr="00BD0243" w:rsidRDefault="0072214B" w:rsidP="00936EF9">
            <w:pPr>
              <w:pStyle w:val="Nidungvnbn"/>
              <w:ind w:hanging="24"/>
            </w:pPr>
            <w:r>
              <w:t>Thiết bị đã kết nối internet</w:t>
            </w:r>
          </w:p>
        </w:tc>
      </w:tr>
      <w:tr w:rsidR="0072214B" w:rsidRPr="00BD0243" w14:paraId="132E12D0" w14:textId="77777777" w:rsidTr="00936EF9">
        <w:tc>
          <w:tcPr>
            <w:tcW w:w="3145" w:type="dxa"/>
          </w:tcPr>
          <w:p w14:paraId="1CD4FD47" w14:textId="77777777" w:rsidR="0072214B" w:rsidRPr="00BD0243" w:rsidRDefault="0072214B" w:rsidP="00936EF9">
            <w:pPr>
              <w:pStyle w:val="Nidungvnbn"/>
              <w:ind w:firstLine="0"/>
              <w:rPr>
                <w:b/>
                <w:bCs/>
              </w:rPr>
            </w:pPr>
            <w:r w:rsidRPr="00BD0243">
              <w:rPr>
                <w:b/>
                <w:bCs/>
              </w:rPr>
              <w:t>Post-Condition</w:t>
            </w:r>
          </w:p>
        </w:tc>
        <w:tc>
          <w:tcPr>
            <w:tcW w:w="5966" w:type="dxa"/>
          </w:tcPr>
          <w:p w14:paraId="32055F84" w14:textId="623A8165" w:rsidR="0072214B" w:rsidRPr="00BD0243" w:rsidRDefault="0098052B" w:rsidP="00936EF9">
            <w:pPr>
              <w:pStyle w:val="Nidungvnbn"/>
              <w:ind w:hanging="24"/>
            </w:pPr>
            <w:r>
              <w:t>T</w:t>
            </w:r>
            <w:r w:rsidR="000D2B81">
              <w:t>ất cả t</w:t>
            </w:r>
            <w:r>
              <w:t>ệp tin sẽ được hủy tải về và không còn được hiển thị trên giao diện chính</w:t>
            </w:r>
          </w:p>
        </w:tc>
      </w:tr>
      <w:tr w:rsidR="0072214B" w:rsidRPr="00BD0243" w14:paraId="2F345F65" w14:textId="77777777" w:rsidTr="00936EF9">
        <w:tc>
          <w:tcPr>
            <w:tcW w:w="3145" w:type="dxa"/>
          </w:tcPr>
          <w:p w14:paraId="69947074" w14:textId="77777777" w:rsidR="0072214B" w:rsidRPr="00BD0243" w:rsidRDefault="0072214B" w:rsidP="00936EF9">
            <w:pPr>
              <w:pStyle w:val="Nidungvnbn"/>
              <w:ind w:firstLine="0"/>
              <w:rPr>
                <w:b/>
                <w:bCs/>
              </w:rPr>
            </w:pPr>
            <w:r w:rsidRPr="00BD0243">
              <w:rPr>
                <w:b/>
                <w:bCs/>
              </w:rPr>
              <w:t>Basic Flow</w:t>
            </w:r>
          </w:p>
        </w:tc>
        <w:tc>
          <w:tcPr>
            <w:tcW w:w="5966" w:type="dxa"/>
          </w:tcPr>
          <w:p w14:paraId="1BD0A473" w14:textId="77777777" w:rsidR="000D2B81" w:rsidRDefault="000D2B81" w:rsidP="000D2B81">
            <w:pPr>
              <w:pStyle w:val="Nidungvnbn"/>
              <w:ind w:hanging="24"/>
            </w:pPr>
            <w:r>
              <w:t>Mở ứng dụng, chọn tệp tin mong muốn.</w:t>
            </w:r>
          </w:p>
          <w:p w14:paraId="29E41CDF" w14:textId="70EB653A" w:rsidR="0072214B" w:rsidRPr="00BD0243" w:rsidRDefault="000D2B81" w:rsidP="000D2B81">
            <w:pPr>
              <w:pStyle w:val="Nidungvnbn"/>
              <w:ind w:hanging="24"/>
            </w:pPr>
            <w:r>
              <w:t>Nhấn Remove</w:t>
            </w:r>
            <w:r w:rsidR="00E356B1">
              <w:t xml:space="preserve"> All</w:t>
            </w:r>
            <w:r>
              <w:t xml:space="preserve"> để ứng dụng xóa đi</w:t>
            </w:r>
            <w:r w:rsidR="00E356B1">
              <w:t xml:space="preserve"> các</w:t>
            </w:r>
            <w:r>
              <w:t xml:space="preserve"> tệp tin</w:t>
            </w:r>
            <w:r w:rsidR="00E356B1">
              <w:t xml:space="preserve"> đang được tải về</w:t>
            </w:r>
          </w:p>
        </w:tc>
      </w:tr>
      <w:tr w:rsidR="0072214B" w:rsidRPr="00BD0243" w14:paraId="3407BD0C" w14:textId="77777777" w:rsidTr="00936EF9">
        <w:tc>
          <w:tcPr>
            <w:tcW w:w="3145" w:type="dxa"/>
          </w:tcPr>
          <w:p w14:paraId="073C8202" w14:textId="77777777" w:rsidR="0072214B" w:rsidRPr="00BD0243" w:rsidRDefault="0072214B" w:rsidP="00936EF9">
            <w:pPr>
              <w:pStyle w:val="Nidungvnbn"/>
              <w:ind w:firstLine="0"/>
              <w:rPr>
                <w:b/>
                <w:bCs/>
              </w:rPr>
            </w:pPr>
            <w:r w:rsidRPr="00BD0243">
              <w:rPr>
                <w:b/>
                <w:bCs/>
              </w:rPr>
              <w:t>Alternative Flow</w:t>
            </w:r>
          </w:p>
        </w:tc>
        <w:tc>
          <w:tcPr>
            <w:tcW w:w="5966" w:type="dxa"/>
          </w:tcPr>
          <w:p w14:paraId="375431D0" w14:textId="77777777" w:rsidR="0072214B" w:rsidRPr="00BD0243" w:rsidRDefault="0072214B" w:rsidP="00936EF9">
            <w:pPr>
              <w:pStyle w:val="Nidungvnbn"/>
              <w:ind w:hanging="24"/>
            </w:pPr>
          </w:p>
        </w:tc>
      </w:tr>
      <w:tr w:rsidR="0072214B" w:rsidRPr="00BD0243" w14:paraId="09A485D4" w14:textId="77777777" w:rsidTr="00936EF9">
        <w:tc>
          <w:tcPr>
            <w:tcW w:w="3145" w:type="dxa"/>
          </w:tcPr>
          <w:p w14:paraId="27EC4FF3" w14:textId="77777777" w:rsidR="0072214B" w:rsidRPr="00BD0243" w:rsidRDefault="0072214B" w:rsidP="00936EF9">
            <w:pPr>
              <w:pStyle w:val="Nidungvnbn"/>
              <w:ind w:firstLine="0"/>
              <w:rPr>
                <w:b/>
                <w:bCs/>
              </w:rPr>
            </w:pPr>
            <w:r w:rsidRPr="00BD0243">
              <w:rPr>
                <w:b/>
                <w:bCs/>
              </w:rPr>
              <w:t>Exeption Flow</w:t>
            </w:r>
          </w:p>
        </w:tc>
        <w:tc>
          <w:tcPr>
            <w:tcW w:w="5966" w:type="dxa"/>
          </w:tcPr>
          <w:p w14:paraId="2FC3E7E8" w14:textId="77777777" w:rsidR="0072214B" w:rsidRPr="00BD0243" w:rsidRDefault="0072214B" w:rsidP="00936EF9">
            <w:pPr>
              <w:pStyle w:val="Nidungvnbn"/>
              <w:ind w:hanging="24"/>
            </w:pPr>
          </w:p>
        </w:tc>
      </w:tr>
      <w:tr w:rsidR="0072214B" w:rsidRPr="00BD0243" w14:paraId="78F35848" w14:textId="77777777" w:rsidTr="00936EF9">
        <w:tc>
          <w:tcPr>
            <w:tcW w:w="3145" w:type="dxa"/>
          </w:tcPr>
          <w:p w14:paraId="07AEC1A1" w14:textId="77777777" w:rsidR="0072214B" w:rsidRPr="000C609D" w:rsidRDefault="0072214B" w:rsidP="00936EF9">
            <w:pPr>
              <w:pStyle w:val="Nidungvnbn"/>
              <w:ind w:firstLine="0"/>
            </w:pPr>
            <w:r w:rsidRPr="000C609D">
              <w:rPr>
                <w:rStyle w:val="Strong"/>
                <w:shd w:val="clear" w:color="auto" w:fill="FFFFFF"/>
              </w:rPr>
              <w:t>Business Rules</w:t>
            </w:r>
          </w:p>
        </w:tc>
        <w:tc>
          <w:tcPr>
            <w:tcW w:w="5966" w:type="dxa"/>
          </w:tcPr>
          <w:p w14:paraId="5646E606" w14:textId="77777777" w:rsidR="0072214B" w:rsidRPr="00BD0243" w:rsidRDefault="0072214B" w:rsidP="00936EF9">
            <w:pPr>
              <w:pStyle w:val="Nidungvnbn"/>
              <w:ind w:hanging="24"/>
            </w:pPr>
          </w:p>
        </w:tc>
      </w:tr>
      <w:tr w:rsidR="0072214B" w:rsidRPr="00BD0243" w14:paraId="15DA755A" w14:textId="77777777" w:rsidTr="00936EF9">
        <w:tc>
          <w:tcPr>
            <w:tcW w:w="3145" w:type="dxa"/>
          </w:tcPr>
          <w:p w14:paraId="2A8EB5C6" w14:textId="77777777" w:rsidR="0072214B" w:rsidRPr="000C609D" w:rsidRDefault="0072214B" w:rsidP="00936EF9">
            <w:pPr>
              <w:pStyle w:val="Nidungvnbn"/>
              <w:ind w:firstLine="0"/>
            </w:pPr>
            <w:r w:rsidRPr="000C609D">
              <w:rPr>
                <w:rStyle w:val="Strong"/>
              </w:rPr>
              <w:t>Non-Functional Requirement</w:t>
            </w:r>
          </w:p>
        </w:tc>
        <w:tc>
          <w:tcPr>
            <w:tcW w:w="5966" w:type="dxa"/>
          </w:tcPr>
          <w:p w14:paraId="3FE02AE5" w14:textId="77777777" w:rsidR="0072214B" w:rsidRPr="00BD0243" w:rsidRDefault="0072214B" w:rsidP="00936EF9">
            <w:pPr>
              <w:pStyle w:val="Nidungvnbn"/>
              <w:ind w:hanging="24"/>
            </w:pPr>
          </w:p>
        </w:tc>
      </w:tr>
    </w:tbl>
    <w:p w14:paraId="4EBD8E6D" w14:textId="77777777" w:rsidR="0072214B" w:rsidRDefault="0072214B" w:rsidP="00994819">
      <w:pPr>
        <w:pStyle w:val="Tiumccp2"/>
      </w:pPr>
    </w:p>
    <w:p w14:paraId="396B4BE7" w14:textId="77777777" w:rsidR="00994819" w:rsidRDefault="00994819" w:rsidP="007A4D24">
      <w:pPr>
        <w:pStyle w:val="Tiumccp2"/>
      </w:pPr>
    </w:p>
    <w:p w14:paraId="523D754C" w14:textId="77777777" w:rsidR="007A4D24" w:rsidRDefault="007A4D24" w:rsidP="005819EA">
      <w:pPr>
        <w:pStyle w:val="Tiumccp2"/>
      </w:pPr>
    </w:p>
    <w:p w14:paraId="20449212" w14:textId="77777777" w:rsidR="005819EA" w:rsidRDefault="005819EA" w:rsidP="005819EA">
      <w:pPr>
        <w:pStyle w:val="Tiumccp2"/>
      </w:pPr>
    </w:p>
    <w:p w14:paraId="7D356ECE" w14:textId="25C5C77B" w:rsidR="00DE1B40" w:rsidRDefault="00DE1B40" w:rsidP="009C12BB">
      <w:pPr>
        <w:pStyle w:val="Tiumccp1"/>
      </w:pPr>
    </w:p>
    <w:p w14:paraId="13FCAA76" w14:textId="77777777" w:rsidR="00307820" w:rsidRDefault="00307820" w:rsidP="00071567">
      <w:pPr>
        <w:pStyle w:val="Nidungvnbn"/>
      </w:pPr>
    </w:p>
    <w:p w14:paraId="2A02F46C" w14:textId="77777777" w:rsidR="00071567" w:rsidRDefault="00071567" w:rsidP="00071567">
      <w:pPr>
        <w:pStyle w:val="Nidungvnbn"/>
      </w:pPr>
    </w:p>
    <w:p w14:paraId="7BE01A82" w14:textId="0CBF2077" w:rsidR="001707CA" w:rsidRDefault="001707CA" w:rsidP="00202DCE">
      <w:pPr>
        <w:spacing w:after="200" w:line="276" w:lineRule="auto"/>
        <w:rPr>
          <w:b/>
          <w:sz w:val="32"/>
          <w:szCs w:val="32"/>
        </w:rPr>
      </w:pPr>
    </w:p>
    <w:p w14:paraId="6070FBBD" w14:textId="250D2E91" w:rsidR="00BB2B2A" w:rsidRPr="00857DAD" w:rsidRDefault="007E7FF7" w:rsidP="00857DAD">
      <w:pPr>
        <w:tabs>
          <w:tab w:val="center" w:pos="6379"/>
        </w:tabs>
        <w:spacing w:after="200" w:line="276" w:lineRule="auto"/>
        <w:jc w:val="center"/>
        <w:rPr>
          <w:b/>
          <w:sz w:val="32"/>
          <w:szCs w:val="32"/>
        </w:rPr>
      </w:pPr>
      <w:r>
        <w:rPr>
          <w:b/>
          <w:sz w:val="32"/>
          <w:szCs w:val="32"/>
        </w:rPr>
        <w:t>TÀI LIỆU THAM KHẢO</w:t>
      </w:r>
    </w:p>
    <w:sectPr w:rsidR="00BB2B2A" w:rsidRPr="00857DAD" w:rsidSect="00982D5B">
      <w:type w:val="continuous"/>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427B3" w14:textId="77777777" w:rsidR="00022D0C" w:rsidRDefault="00022D0C" w:rsidP="00453AB1">
      <w:r>
        <w:separator/>
      </w:r>
    </w:p>
  </w:endnote>
  <w:endnote w:type="continuationSeparator" w:id="0">
    <w:p w14:paraId="3B0943E3" w14:textId="77777777" w:rsidR="00022D0C" w:rsidRDefault="00022D0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93355" w14:textId="77777777" w:rsidR="00022D0C" w:rsidRDefault="00022D0C" w:rsidP="00453AB1">
      <w:r>
        <w:separator/>
      </w:r>
    </w:p>
  </w:footnote>
  <w:footnote w:type="continuationSeparator" w:id="0">
    <w:p w14:paraId="382248BB" w14:textId="77777777" w:rsidR="00022D0C" w:rsidRDefault="00022D0C"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464D6" w14:textId="77777777" w:rsidR="00D554DE" w:rsidRDefault="00D554DE">
    <w:pPr>
      <w:pStyle w:val="Header"/>
      <w:jc w:val="center"/>
    </w:pPr>
  </w:p>
  <w:p w14:paraId="097D4AE6" w14:textId="77777777" w:rsidR="00D554DE" w:rsidRDefault="00D554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25CFEF5B" w14:textId="77777777" w:rsidR="00D554DE" w:rsidRDefault="00D554DE">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351E3021" w14:textId="77777777" w:rsidR="00D554DE" w:rsidRDefault="00D554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6198B4D1" w14:textId="77777777" w:rsidR="00D554DE" w:rsidRDefault="00D554DE">
        <w:pPr>
          <w:pStyle w:val="Header"/>
          <w:jc w:val="center"/>
        </w:pPr>
        <w:r>
          <w:fldChar w:fldCharType="begin"/>
        </w:r>
        <w:r>
          <w:instrText xml:space="preserve"> PAGE   \* MERGEFORMAT </w:instrText>
        </w:r>
        <w:r>
          <w:fldChar w:fldCharType="separate"/>
        </w:r>
        <w:r>
          <w:rPr>
            <w:noProof/>
          </w:rPr>
          <w:t>9</w:t>
        </w:r>
        <w:r>
          <w:rPr>
            <w:noProof/>
          </w:rPr>
          <w:fldChar w:fldCharType="end"/>
        </w:r>
      </w:p>
    </w:sdtContent>
  </w:sdt>
  <w:p w14:paraId="3A5DA51F" w14:textId="77777777" w:rsidR="00D554DE" w:rsidRDefault="00D554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147DD6"/>
    <w:multiLevelType w:val="hybridMultilevel"/>
    <w:tmpl w:val="9404C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26803"/>
    <w:multiLevelType w:val="hybridMultilevel"/>
    <w:tmpl w:val="1136A98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677A9"/>
    <w:multiLevelType w:val="hybridMultilevel"/>
    <w:tmpl w:val="D3167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60636F"/>
    <w:multiLevelType w:val="hybridMultilevel"/>
    <w:tmpl w:val="5718A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BA4732"/>
    <w:multiLevelType w:val="hybridMultilevel"/>
    <w:tmpl w:val="46965116"/>
    <w:lvl w:ilvl="0" w:tplc="337C7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8F5345"/>
    <w:multiLevelType w:val="hybridMultilevel"/>
    <w:tmpl w:val="6DC6E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08565C"/>
    <w:multiLevelType w:val="hybridMultilevel"/>
    <w:tmpl w:val="998E4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1"/>
  </w:num>
  <w:num w:numId="4">
    <w:abstractNumId w:val="16"/>
  </w:num>
  <w:num w:numId="5">
    <w:abstractNumId w:val="0"/>
  </w:num>
  <w:num w:numId="6">
    <w:abstractNumId w:val="5"/>
  </w:num>
  <w:num w:numId="7">
    <w:abstractNumId w:val="9"/>
  </w:num>
  <w:num w:numId="8">
    <w:abstractNumId w:val="13"/>
  </w:num>
  <w:num w:numId="9">
    <w:abstractNumId w:val="2"/>
  </w:num>
  <w:num w:numId="10">
    <w:abstractNumId w:val="7"/>
  </w:num>
  <w:num w:numId="11">
    <w:abstractNumId w:val="15"/>
  </w:num>
  <w:num w:numId="12">
    <w:abstractNumId w:val="14"/>
  </w:num>
  <w:num w:numId="13">
    <w:abstractNumId w:val="3"/>
  </w:num>
  <w:num w:numId="14">
    <w:abstractNumId w:val="4"/>
  </w:num>
  <w:num w:numId="15">
    <w:abstractNumId w:val="6"/>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591"/>
    <w:rsid w:val="00000FCE"/>
    <w:rsid w:val="00011421"/>
    <w:rsid w:val="00017D07"/>
    <w:rsid w:val="00022D0C"/>
    <w:rsid w:val="00023C6F"/>
    <w:rsid w:val="00024496"/>
    <w:rsid w:val="0002529C"/>
    <w:rsid w:val="000275EB"/>
    <w:rsid w:val="0003171C"/>
    <w:rsid w:val="00055B22"/>
    <w:rsid w:val="00063BD6"/>
    <w:rsid w:val="00070EC8"/>
    <w:rsid w:val="00071567"/>
    <w:rsid w:val="00083F88"/>
    <w:rsid w:val="000976CD"/>
    <w:rsid w:val="000A4423"/>
    <w:rsid w:val="000C29CC"/>
    <w:rsid w:val="000C609D"/>
    <w:rsid w:val="000D2B81"/>
    <w:rsid w:val="000D50A0"/>
    <w:rsid w:val="000D53FD"/>
    <w:rsid w:val="000F051B"/>
    <w:rsid w:val="00104FFF"/>
    <w:rsid w:val="00137133"/>
    <w:rsid w:val="001524C3"/>
    <w:rsid w:val="001540B4"/>
    <w:rsid w:val="00167344"/>
    <w:rsid w:val="001707CA"/>
    <w:rsid w:val="00173C3D"/>
    <w:rsid w:val="00183EBE"/>
    <w:rsid w:val="001A0471"/>
    <w:rsid w:val="001B2B93"/>
    <w:rsid w:val="001B3539"/>
    <w:rsid w:val="001D7607"/>
    <w:rsid w:val="001E1630"/>
    <w:rsid w:val="001F5078"/>
    <w:rsid w:val="002009F5"/>
    <w:rsid w:val="00202DCE"/>
    <w:rsid w:val="00207DC2"/>
    <w:rsid w:val="00216756"/>
    <w:rsid w:val="0022279D"/>
    <w:rsid w:val="00224EDE"/>
    <w:rsid w:val="00240A20"/>
    <w:rsid w:val="00241C59"/>
    <w:rsid w:val="00242756"/>
    <w:rsid w:val="00252F26"/>
    <w:rsid w:val="002601AA"/>
    <w:rsid w:val="00262503"/>
    <w:rsid w:val="0026539F"/>
    <w:rsid w:val="00281AB3"/>
    <w:rsid w:val="00282008"/>
    <w:rsid w:val="002846FF"/>
    <w:rsid w:val="00291721"/>
    <w:rsid w:val="002A352D"/>
    <w:rsid w:val="002B14B6"/>
    <w:rsid w:val="002B1E2C"/>
    <w:rsid w:val="002C6CDD"/>
    <w:rsid w:val="002D03FF"/>
    <w:rsid w:val="002D3CC3"/>
    <w:rsid w:val="002D4629"/>
    <w:rsid w:val="002D796D"/>
    <w:rsid w:val="002E1FCC"/>
    <w:rsid w:val="002E722B"/>
    <w:rsid w:val="002E797B"/>
    <w:rsid w:val="002F48B8"/>
    <w:rsid w:val="002F7088"/>
    <w:rsid w:val="00307820"/>
    <w:rsid w:val="003218FF"/>
    <w:rsid w:val="00325194"/>
    <w:rsid w:val="00344D75"/>
    <w:rsid w:val="00350B6C"/>
    <w:rsid w:val="00361344"/>
    <w:rsid w:val="003706D7"/>
    <w:rsid w:val="00373F9F"/>
    <w:rsid w:val="003761B7"/>
    <w:rsid w:val="00384F11"/>
    <w:rsid w:val="00397908"/>
    <w:rsid w:val="003C49C5"/>
    <w:rsid w:val="003C6034"/>
    <w:rsid w:val="003F1EDE"/>
    <w:rsid w:val="00407005"/>
    <w:rsid w:val="00414C45"/>
    <w:rsid w:val="00416F65"/>
    <w:rsid w:val="0042321A"/>
    <w:rsid w:val="00423F0A"/>
    <w:rsid w:val="00426000"/>
    <w:rsid w:val="004530CA"/>
    <w:rsid w:val="00453AB1"/>
    <w:rsid w:val="00456F0B"/>
    <w:rsid w:val="0046786A"/>
    <w:rsid w:val="004767BA"/>
    <w:rsid w:val="00482963"/>
    <w:rsid w:val="004A125A"/>
    <w:rsid w:val="004A7C39"/>
    <w:rsid w:val="004B468E"/>
    <w:rsid w:val="004C5AD1"/>
    <w:rsid w:val="004D1CAA"/>
    <w:rsid w:val="004E3C16"/>
    <w:rsid w:val="004F1248"/>
    <w:rsid w:val="00514DDA"/>
    <w:rsid w:val="00515D5D"/>
    <w:rsid w:val="00516661"/>
    <w:rsid w:val="00517354"/>
    <w:rsid w:val="005217A1"/>
    <w:rsid w:val="00532222"/>
    <w:rsid w:val="005368AF"/>
    <w:rsid w:val="0054500F"/>
    <w:rsid w:val="0055383D"/>
    <w:rsid w:val="00573553"/>
    <w:rsid w:val="005819EA"/>
    <w:rsid w:val="00582C18"/>
    <w:rsid w:val="00593511"/>
    <w:rsid w:val="00593639"/>
    <w:rsid w:val="00594A25"/>
    <w:rsid w:val="005966D6"/>
    <w:rsid w:val="005B03A2"/>
    <w:rsid w:val="005B4E88"/>
    <w:rsid w:val="005C2949"/>
    <w:rsid w:val="005C3629"/>
    <w:rsid w:val="005D5C20"/>
    <w:rsid w:val="005E6E69"/>
    <w:rsid w:val="005F2EF3"/>
    <w:rsid w:val="00606DBA"/>
    <w:rsid w:val="0062070B"/>
    <w:rsid w:val="006320F5"/>
    <w:rsid w:val="0064189C"/>
    <w:rsid w:val="00641AEB"/>
    <w:rsid w:val="00644992"/>
    <w:rsid w:val="00650D6A"/>
    <w:rsid w:val="00672365"/>
    <w:rsid w:val="006A0E20"/>
    <w:rsid w:val="006A2AF2"/>
    <w:rsid w:val="006A5C7F"/>
    <w:rsid w:val="006B6828"/>
    <w:rsid w:val="006B68A6"/>
    <w:rsid w:val="006C3E9E"/>
    <w:rsid w:val="006D4FD1"/>
    <w:rsid w:val="006E687B"/>
    <w:rsid w:val="006F2CE2"/>
    <w:rsid w:val="00706EE8"/>
    <w:rsid w:val="00717938"/>
    <w:rsid w:val="0072214B"/>
    <w:rsid w:val="00727FFB"/>
    <w:rsid w:val="00733C2B"/>
    <w:rsid w:val="0073439C"/>
    <w:rsid w:val="00735290"/>
    <w:rsid w:val="00735554"/>
    <w:rsid w:val="00737340"/>
    <w:rsid w:val="007479CA"/>
    <w:rsid w:val="007555FF"/>
    <w:rsid w:val="0076079F"/>
    <w:rsid w:val="0076772F"/>
    <w:rsid w:val="007828AC"/>
    <w:rsid w:val="00791EED"/>
    <w:rsid w:val="007A4D24"/>
    <w:rsid w:val="007B0459"/>
    <w:rsid w:val="007B1A23"/>
    <w:rsid w:val="007B1E8E"/>
    <w:rsid w:val="007B26D8"/>
    <w:rsid w:val="007B7FF5"/>
    <w:rsid w:val="007C14C3"/>
    <w:rsid w:val="007D1153"/>
    <w:rsid w:val="007D64CA"/>
    <w:rsid w:val="007E6AB9"/>
    <w:rsid w:val="007E7FF7"/>
    <w:rsid w:val="007F4718"/>
    <w:rsid w:val="007F4C74"/>
    <w:rsid w:val="007F708A"/>
    <w:rsid w:val="0080048B"/>
    <w:rsid w:val="0081545A"/>
    <w:rsid w:val="0081769F"/>
    <w:rsid w:val="00830178"/>
    <w:rsid w:val="00845D5E"/>
    <w:rsid w:val="00850765"/>
    <w:rsid w:val="008526A2"/>
    <w:rsid w:val="00857DAD"/>
    <w:rsid w:val="00867C2D"/>
    <w:rsid w:val="0087026B"/>
    <w:rsid w:val="00880D36"/>
    <w:rsid w:val="008876F5"/>
    <w:rsid w:val="008A044F"/>
    <w:rsid w:val="008A5097"/>
    <w:rsid w:val="008B12AC"/>
    <w:rsid w:val="008B17AB"/>
    <w:rsid w:val="008B3BA0"/>
    <w:rsid w:val="008C085A"/>
    <w:rsid w:val="008C652B"/>
    <w:rsid w:val="008C6FD3"/>
    <w:rsid w:val="008D1B7C"/>
    <w:rsid w:val="008D3EFB"/>
    <w:rsid w:val="008E6453"/>
    <w:rsid w:val="008F45F0"/>
    <w:rsid w:val="008F6F27"/>
    <w:rsid w:val="009032B9"/>
    <w:rsid w:val="0092193F"/>
    <w:rsid w:val="009237F5"/>
    <w:rsid w:val="00934340"/>
    <w:rsid w:val="00936EF9"/>
    <w:rsid w:val="00940264"/>
    <w:rsid w:val="009414E6"/>
    <w:rsid w:val="00942B81"/>
    <w:rsid w:val="009457F1"/>
    <w:rsid w:val="00954BDF"/>
    <w:rsid w:val="00955C15"/>
    <w:rsid w:val="00964E79"/>
    <w:rsid w:val="00965039"/>
    <w:rsid w:val="009724A9"/>
    <w:rsid w:val="0098052B"/>
    <w:rsid w:val="00982D5B"/>
    <w:rsid w:val="00994819"/>
    <w:rsid w:val="00994E3B"/>
    <w:rsid w:val="009A54F7"/>
    <w:rsid w:val="009B49E0"/>
    <w:rsid w:val="009B7733"/>
    <w:rsid w:val="009C12BB"/>
    <w:rsid w:val="009C3C71"/>
    <w:rsid w:val="009D1540"/>
    <w:rsid w:val="009D7FF6"/>
    <w:rsid w:val="009E5041"/>
    <w:rsid w:val="009F28D5"/>
    <w:rsid w:val="009F4169"/>
    <w:rsid w:val="009F5E5C"/>
    <w:rsid w:val="009F7176"/>
    <w:rsid w:val="00A01B13"/>
    <w:rsid w:val="00A141FD"/>
    <w:rsid w:val="00A31591"/>
    <w:rsid w:val="00A328A3"/>
    <w:rsid w:val="00A4013B"/>
    <w:rsid w:val="00A654C6"/>
    <w:rsid w:val="00A6752C"/>
    <w:rsid w:val="00A67B73"/>
    <w:rsid w:val="00A808AF"/>
    <w:rsid w:val="00A9279B"/>
    <w:rsid w:val="00AA5880"/>
    <w:rsid w:val="00AA672D"/>
    <w:rsid w:val="00AB1084"/>
    <w:rsid w:val="00AB6055"/>
    <w:rsid w:val="00AD253D"/>
    <w:rsid w:val="00AD25CC"/>
    <w:rsid w:val="00AD74F7"/>
    <w:rsid w:val="00AE78A5"/>
    <w:rsid w:val="00AF2C5D"/>
    <w:rsid w:val="00B118C8"/>
    <w:rsid w:val="00B11987"/>
    <w:rsid w:val="00B21DD1"/>
    <w:rsid w:val="00B26349"/>
    <w:rsid w:val="00B3559F"/>
    <w:rsid w:val="00B37848"/>
    <w:rsid w:val="00B50478"/>
    <w:rsid w:val="00B5319D"/>
    <w:rsid w:val="00B55D4C"/>
    <w:rsid w:val="00B62922"/>
    <w:rsid w:val="00B62A7D"/>
    <w:rsid w:val="00B67F49"/>
    <w:rsid w:val="00B73E0C"/>
    <w:rsid w:val="00B82CE1"/>
    <w:rsid w:val="00B8489D"/>
    <w:rsid w:val="00BB2B2A"/>
    <w:rsid w:val="00BB4B0C"/>
    <w:rsid w:val="00BB52B9"/>
    <w:rsid w:val="00BD0243"/>
    <w:rsid w:val="00BE0CF7"/>
    <w:rsid w:val="00BE1EF3"/>
    <w:rsid w:val="00BE4C9E"/>
    <w:rsid w:val="00C015A4"/>
    <w:rsid w:val="00C03F3C"/>
    <w:rsid w:val="00C17291"/>
    <w:rsid w:val="00C367A6"/>
    <w:rsid w:val="00C56904"/>
    <w:rsid w:val="00C60C2B"/>
    <w:rsid w:val="00C614AF"/>
    <w:rsid w:val="00C70A1B"/>
    <w:rsid w:val="00C75086"/>
    <w:rsid w:val="00C75D53"/>
    <w:rsid w:val="00C76117"/>
    <w:rsid w:val="00C83FE5"/>
    <w:rsid w:val="00C959A9"/>
    <w:rsid w:val="00C96F39"/>
    <w:rsid w:val="00C9781F"/>
    <w:rsid w:val="00CA1C39"/>
    <w:rsid w:val="00CC41A4"/>
    <w:rsid w:val="00CC4888"/>
    <w:rsid w:val="00CC49E4"/>
    <w:rsid w:val="00CD13EC"/>
    <w:rsid w:val="00CE1AF8"/>
    <w:rsid w:val="00CE2285"/>
    <w:rsid w:val="00CE5555"/>
    <w:rsid w:val="00CF576A"/>
    <w:rsid w:val="00CF6C74"/>
    <w:rsid w:val="00D021DC"/>
    <w:rsid w:val="00D16816"/>
    <w:rsid w:val="00D21EA5"/>
    <w:rsid w:val="00D2270D"/>
    <w:rsid w:val="00D32EC4"/>
    <w:rsid w:val="00D342E2"/>
    <w:rsid w:val="00D34D21"/>
    <w:rsid w:val="00D41254"/>
    <w:rsid w:val="00D52609"/>
    <w:rsid w:val="00D554DE"/>
    <w:rsid w:val="00D63EDE"/>
    <w:rsid w:val="00D6651D"/>
    <w:rsid w:val="00D759AC"/>
    <w:rsid w:val="00D7782D"/>
    <w:rsid w:val="00D77E1D"/>
    <w:rsid w:val="00D85A5F"/>
    <w:rsid w:val="00D97575"/>
    <w:rsid w:val="00DA3B89"/>
    <w:rsid w:val="00DA4D28"/>
    <w:rsid w:val="00DB5E5F"/>
    <w:rsid w:val="00DB7595"/>
    <w:rsid w:val="00DC2276"/>
    <w:rsid w:val="00DC2E9D"/>
    <w:rsid w:val="00DD74FD"/>
    <w:rsid w:val="00DE1B40"/>
    <w:rsid w:val="00E076A0"/>
    <w:rsid w:val="00E14793"/>
    <w:rsid w:val="00E356B1"/>
    <w:rsid w:val="00E36CF7"/>
    <w:rsid w:val="00E46FD8"/>
    <w:rsid w:val="00E509A5"/>
    <w:rsid w:val="00E70EA7"/>
    <w:rsid w:val="00E73E69"/>
    <w:rsid w:val="00E766EA"/>
    <w:rsid w:val="00E81481"/>
    <w:rsid w:val="00E92FB7"/>
    <w:rsid w:val="00E958C8"/>
    <w:rsid w:val="00E961D8"/>
    <w:rsid w:val="00EB608A"/>
    <w:rsid w:val="00EC24BA"/>
    <w:rsid w:val="00EC77D1"/>
    <w:rsid w:val="00ED17AC"/>
    <w:rsid w:val="00ED4334"/>
    <w:rsid w:val="00ED7AFA"/>
    <w:rsid w:val="00EF11FE"/>
    <w:rsid w:val="00EF7D37"/>
    <w:rsid w:val="00F06858"/>
    <w:rsid w:val="00F11CBB"/>
    <w:rsid w:val="00F120F2"/>
    <w:rsid w:val="00F27832"/>
    <w:rsid w:val="00F322DA"/>
    <w:rsid w:val="00F3704D"/>
    <w:rsid w:val="00F437DF"/>
    <w:rsid w:val="00F512AE"/>
    <w:rsid w:val="00F6183C"/>
    <w:rsid w:val="00F70AF8"/>
    <w:rsid w:val="00F8543B"/>
    <w:rsid w:val="00F87384"/>
    <w:rsid w:val="00F903F3"/>
    <w:rsid w:val="00F90530"/>
    <w:rsid w:val="00F907F6"/>
    <w:rsid w:val="00F90B56"/>
    <w:rsid w:val="00F916B6"/>
    <w:rsid w:val="00F91FF0"/>
    <w:rsid w:val="00F93092"/>
    <w:rsid w:val="00FA0719"/>
    <w:rsid w:val="00FA4E3C"/>
    <w:rsid w:val="00FD0AA7"/>
    <w:rsid w:val="00FD0F71"/>
    <w:rsid w:val="00FD2288"/>
    <w:rsid w:val="00FD5753"/>
    <w:rsid w:val="00FF6B5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96DF791"/>
  <w15:docId w15:val="{F7A1B19F-6993-4B71-B806-F046FAC8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PlaceholderText">
    <w:name w:val="Placeholder Text"/>
    <w:basedOn w:val="DefaultParagraphFont"/>
    <w:uiPriority w:val="99"/>
    <w:semiHidden/>
    <w:rsid w:val="00B504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79931">
      <w:bodyDiv w:val="1"/>
      <w:marLeft w:val="0"/>
      <w:marRight w:val="0"/>
      <w:marTop w:val="0"/>
      <w:marBottom w:val="0"/>
      <w:divBdr>
        <w:top w:val="none" w:sz="0" w:space="0" w:color="auto"/>
        <w:left w:val="none" w:sz="0" w:space="0" w:color="auto"/>
        <w:bottom w:val="none" w:sz="0" w:space="0" w:color="auto"/>
        <w:right w:val="none" w:sz="0" w:space="0" w:color="auto"/>
      </w:divBdr>
    </w:div>
    <w:div w:id="358314484">
      <w:bodyDiv w:val="1"/>
      <w:marLeft w:val="0"/>
      <w:marRight w:val="0"/>
      <w:marTop w:val="0"/>
      <w:marBottom w:val="0"/>
      <w:divBdr>
        <w:top w:val="none" w:sz="0" w:space="0" w:color="auto"/>
        <w:left w:val="none" w:sz="0" w:space="0" w:color="auto"/>
        <w:bottom w:val="none" w:sz="0" w:space="0" w:color="auto"/>
        <w:right w:val="none" w:sz="0" w:space="0" w:color="auto"/>
      </w:divBdr>
    </w:div>
    <w:div w:id="571041327">
      <w:bodyDiv w:val="1"/>
      <w:marLeft w:val="0"/>
      <w:marRight w:val="0"/>
      <w:marTop w:val="0"/>
      <w:marBottom w:val="0"/>
      <w:divBdr>
        <w:top w:val="none" w:sz="0" w:space="0" w:color="auto"/>
        <w:left w:val="none" w:sz="0" w:space="0" w:color="auto"/>
        <w:bottom w:val="none" w:sz="0" w:space="0" w:color="auto"/>
        <w:right w:val="none" w:sz="0" w:space="0" w:color="auto"/>
      </w:divBdr>
    </w:div>
    <w:div w:id="139423437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95246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4sa\Documents\GitHub\TravelGuide\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50BB7-EA6B-4225-86E9-035964581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1531</TotalTime>
  <Pages>17</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295</cp:revision>
  <dcterms:created xsi:type="dcterms:W3CDTF">2020-04-28T17:46:00Z</dcterms:created>
  <dcterms:modified xsi:type="dcterms:W3CDTF">2020-05-31T08:43:00Z</dcterms:modified>
</cp:coreProperties>
</file>